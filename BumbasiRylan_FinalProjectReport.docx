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1765175"/>
        <w:docPartObj>
          <w:docPartGallery w:val="Cover Pages"/>
          <w:docPartUnique/>
        </w:docPartObj>
      </w:sdtPr>
      <w:sdtEndPr/>
      <w:sdtContent>
        <w:p w14:paraId="2368C071" w14:textId="7317E61D" w:rsidR="002F1404" w:rsidRDefault="002F1404">
          <w:r>
            <w:t xml:space="preserve">               </w:t>
          </w:r>
          <w:sdt>
            <w:sdtPr>
              <w:rPr>
                <w:b/>
                <w:caps/>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Pr="002F1404">
                <w:rPr>
                  <w:b/>
                  <w:caps/>
                  <w:sz w:val="40"/>
                  <w:szCs w:val="40"/>
                </w:rPr>
                <w:t>CompE-</w:t>
              </w:r>
              <w:r w:rsidR="005A2051">
                <w:rPr>
                  <w:b/>
                  <w:caps/>
                  <w:sz w:val="40"/>
                  <w:szCs w:val="40"/>
                </w:rPr>
                <w:t>271</w:t>
              </w:r>
            </w:sdtContent>
          </w:sdt>
        </w:p>
        <w:p w14:paraId="04AB61B5" w14:textId="77777777" w:rsidR="002F1404" w:rsidRDefault="009764CC">
          <w:r>
            <w:rPr>
              <w:noProof/>
            </w:rPr>
            <mc:AlternateContent>
              <mc:Choice Requires="wps">
                <w:drawing>
                  <wp:anchor distT="0" distB="0" distL="114300" distR="114300" simplePos="0" relativeHeight="251661312" behindDoc="1" locked="0" layoutInCell="1" allowOverlap="1" wp14:anchorId="5C538D43" wp14:editId="0C5F2C78">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4D5E7" w14:textId="77777777" w:rsidR="00EA1852" w:rsidRDefault="00EA1852"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6ECEEB43" w14:textId="77777777" w:rsidR="00EA1852" w:rsidRPr="00012EFC" w:rsidRDefault="00EA1852"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13245C35" w14:textId="77777777" w:rsidR="00EA1852" w:rsidRPr="0055153A" w:rsidRDefault="00EA1852"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4F22243" w14:textId="77777777" w:rsidR="00EA1852" w:rsidRPr="00012EFC" w:rsidRDefault="00EA1852"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08194959" w14:textId="77777777" w:rsidR="00EA1852" w:rsidRDefault="00EA1852" w:rsidP="009764CC">
                                <w:pPr>
                                  <w:pStyle w:val="NoSpacing"/>
                                  <w:tabs>
                                    <w:tab w:val="left" w:pos="8647"/>
                                  </w:tabs>
                                  <w:spacing w:before="240"/>
                                  <w:ind w:right="-32"/>
                                  <w:jc w:val="both"/>
                                </w:pPr>
                              </w:p>
                              <w:p w14:paraId="4D1F891D" w14:textId="2C8B8BAB" w:rsidR="00EA1852" w:rsidRPr="009764CC" w:rsidRDefault="00B23199" w:rsidP="009764CC">
                                <w:pPr>
                                  <w:pStyle w:val="NoSpacing"/>
                                  <w:tabs>
                                    <w:tab w:val="left" w:pos="8647"/>
                                  </w:tabs>
                                  <w:spacing w:before="240"/>
                                  <w:ind w:right="-32"/>
                                  <w:jc w:val="both"/>
                                  <w:rPr>
                                    <w:color w:val="44546A" w:themeColor="text2"/>
                                  </w:rPr>
                                </w:pPr>
                                <w:sdt>
                                  <w:sdtPr>
                                    <w:id w:val="-505438575"/>
                                    <w:placeholder>
                                      <w:docPart w:val="AC2F7BE4396F46EEB3D93749AF40EC6F"/>
                                    </w:placeholder>
                                    <w:date w:fullDate="2021-04-25T00:00:00Z">
                                      <w:dateFormat w:val="M/d/yyyy"/>
                                      <w:lid w:val="en-US"/>
                                      <w:storeMappedDataAs w:val="dateTime"/>
                                      <w:calendar w:val="gregorian"/>
                                    </w:date>
                                  </w:sdtPr>
                                  <w:sdtEndPr/>
                                  <w:sdtContent>
                                    <w:r w:rsidR="00EA1852">
                                      <w:t>4/25/2021</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38D43"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14:paraId="5F44D5E7" w14:textId="77777777" w:rsidR="00EA1852" w:rsidRDefault="00EA1852"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6ECEEB43" w14:textId="77777777" w:rsidR="00EA1852" w:rsidRPr="00012EFC" w:rsidRDefault="00EA1852"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13245C35" w14:textId="77777777" w:rsidR="00EA1852" w:rsidRPr="0055153A" w:rsidRDefault="00EA1852"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4F22243" w14:textId="77777777" w:rsidR="00EA1852" w:rsidRPr="00012EFC" w:rsidRDefault="00EA1852"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08194959" w14:textId="77777777" w:rsidR="00EA1852" w:rsidRDefault="00EA1852" w:rsidP="009764CC">
                          <w:pPr>
                            <w:pStyle w:val="NoSpacing"/>
                            <w:tabs>
                              <w:tab w:val="left" w:pos="8647"/>
                            </w:tabs>
                            <w:spacing w:before="240"/>
                            <w:ind w:right="-32"/>
                            <w:jc w:val="both"/>
                          </w:pPr>
                        </w:p>
                        <w:p w14:paraId="4D1F891D" w14:textId="2C8B8BAB" w:rsidR="00EA1852" w:rsidRPr="009764CC" w:rsidRDefault="00B23199" w:rsidP="009764CC">
                          <w:pPr>
                            <w:pStyle w:val="NoSpacing"/>
                            <w:tabs>
                              <w:tab w:val="left" w:pos="8647"/>
                            </w:tabs>
                            <w:spacing w:before="240"/>
                            <w:ind w:right="-32"/>
                            <w:jc w:val="both"/>
                            <w:rPr>
                              <w:color w:val="44546A" w:themeColor="text2"/>
                            </w:rPr>
                          </w:pPr>
                          <w:sdt>
                            <w:sdtPr>
                              <w:id w:val="-505438575"/>
                              <w:placeholder>
                                <w:docPart w:val="AC2F7BE4396F46EEB3D93749AF40EC6F"/>
                              </w:placeholder>
                              <w:date w:fullDate="2021-04-25T00:00:00Z">
                                <w:dateFormat w:val="M/d/yyyy"/>
                                <w:lid w:val="en-US"/>
                                <w:storeMappedDataAs w:val="dateTime"/>
                                <w:calendar w:val="gregorian"/>
                              </w:date>
                            </w:sdtPr>
                            <w:sdtEndPr/>
                            <w:sdtContent>
                              <w:r w:rsidR="00EA1852">
                                <w:t>4/25/2021</w:t>
                              </w:r>
                            </w:sdtContent>
                          </w:sdt>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3A39A500" wp14:editId="507BCDB0">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410B7" w14:textId="1B28D4BA" w:rsidR="00EA1852" w:rsidRPr="009764CC" w:rsidRDefault="00B23199"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EA1852" w:rsidRPr="009764CC">
                                      <w:rPr>
                                        <w:rFonts w:asciiTheme="majorHAnsi" w:eastAsiaTheme="majorEastAsia" w:hAnsiTheme="majorHAnsi" w:cstheme="majorBidi"/>
                                        <w:sz w:val="56"/>
                                        <w:szCs w:val="56"/>
                                      </w:rPr>
                                      <w:t>[</w:t>
                                    </w:r>
                                    <w:r w:rsidR="00F33925">
                                      <w:rPr>
                                        <w:rFonts w:asciiTheme="majorHAnsi" w:eastAsiaTheme="majorEastAsia" w:hAnsiTheme="majorHAnsi" w:cstheme="majorBidi"/>
                                        <w:sz w:val="56"/>
                                        <w:szCs w:val="56"/>
                                      </w:rPr>
                                      <w:t>Final Project</w:t>
                                    </w:r>
                                    <w:r w:rsidR="00EA1852">
                                      <w:rPr>
                                        <w:rFonts w:asciiTheme="majorHAnsi" w:eastAsiaTheme="majorEastAsia" w:hAnsiTheme="majorHAnsi" w:cstheme="majorBidi"/>
                                        <w:sz w:val="56"/>
                                        <w:szCs w:val="56"/>
                                      </w:rPr>
                                      <w:t xml:space="preserve"> Report</w:t>
                                    </w:r>
                                    <w:r w:rsidR="00EA1852" w:rsidRPr="009764CC">
                                      <w:rPr>
                                        <w:rFonts w:asciiTheme="majorHAnsi" w:eastAsiaTheme="majorEastAsia" w:hAnsiTheme="majorHAnsi" w:cstheme="majorBidi"/>
                                        <w:sz w:val="56"/>
                                        <w:szCs w:val="56"/>
                                      </w:rPr>
                                      <w:t>]</w:t>
                                    </w:r>
                                  </w:sdtContent>
                                </w:sdt>
                              </w:p>
                              <w:sdt>
                                <w:sdtPr>
                                  <w:rPr>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51EE3B" w14:textId="41F88B0E" w:rsidR="00EA1852" w:rsidRPr="009764CC" w:rsidRDefault="00F33925" w:rsidP="00C12D23">
                                    <w:pPr>
                                      <w:pStyle w:val="NoSpacing"/>
                                      <w:tabs>
                                        <w:tab w:val="left" w:pos="9214"/>
                                      </w:tabs>
                                      <w:spacing w:before="240"/>
                                      <w:ind w:left="-426" w:right="858"/>
                                      <w:rPr>
                                        <w:caps/>
                                        <w:sz w:val="36"/>
                                        <w:szCs w:val="36"/>
                                      </w:rPr>
                                    </w:pPr>
                                    <w:r w:rsidRPr="005A2051">
                                      <w:rPr>
                                        <w:sz w:val="36"/>
                                        <w:szCs w:val="36"/>
                                      </w:rPr>
                                      <w:t>[</w:t>
                                    </w:r>
                                    <w:r>
                                      <w:rPr>
                                        <w:sz w:val="36"/>
                                        <w:szCs w:val="36"/>
                                      </w:rPr>
                                      <w:t>COMPE 271</w:t>
                                    </w:r>
                                    <w:r w:rsidRPr="005A2051">
                                      <w:rPr>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A500"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14:paraId="0A9410B7" w14:textId="1B28D4BA" w:rsidR="00EA1852" w:rsidRPr="009764CC" w:rsidRDefault="00B23199"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EA1852" w:rsidRPr="009764CC">
                                <w:rPr>
                                  <w:rFonts w:asciiTheme="majorHAnsi" w:eastAsiaTheme="majorEastAsia" w:hAnsiTheme="majorHAnsi" w:cstheme="majorBidi"/>
                                  <w:sz w:val="56"/>
                                  <w:szCs w:val="56"/>
                                </w:rPr>
                                <w:t>[</w:t>
                              </w:r>
                              <w:r w:rsidR="00F33925">
                                <w:rPr>
                                  <w:rFonts w:asciiTheme="majorHAnsi" w:eastAsiaTheme="majorEastAsia" w:hAnsiTheme="majorHAnsi" w:cstheme="majorBidi"/>
                                  <w:sz w:val="56"/>
                                  <w:szCs w:val="56"/>
                                </w:rPr>
                                <w:t>Final Project</w:t>
                              </w:r>
                              <w:r w:rsidR="00EA1852">
                                <w:rPr>
                                  <w:rFonts w:asciiTheme="majorHAnsi" w:eastAsiaTheme="majorEastAsia" w:hAnsiTheme="majorHAnsi" w:cstheme="majorBidi"/>
                                  <w:sz w:val="56"/>
                                  <w:szCs w:val="56"/>
                                </w:rPr>
                                <w:t xml:space="preserve"> Report</w:t>
                              </w:r>
                              <w:r w:rsidR="00EA1852" w:rsidRPr="009764CC">
                                <w:rPr>
                                  <w:rFonts w:asciiTheme="majorHAnsi" w:eastAsiaTheme="majorEastAsia" w:hAnsiTheme="majorHAnsi" w:cstheme="majorBidi"/>
                                  <w:sz w:val="56"/>
                                  <w:szCs w:val="56"/>
                                </w:rPr>
                                <w:t>]</w:t>
                              </w:r>
                            </w:sdtContent>
                          </w:sdt>
                        </w:p>
                        <w:sdt>
                          <w:sdtPr>
                            <w:rPr>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51EE3B" w14:textId="41F88B0E" w:rsidR="00EA1852" w:rsidRPr="009764CC" w:rsidRDefault="00F33925" w:rsidP="00C12D23">
                              <w:pPr>
                                <w:pStyle w:val="NoSpacing"/>
                                <w:tabs>
                                  <w:tab w:val="left" w:pos="9214"/>
                                </w:tabs>
                                <w:spacing w:before="240"/>
                                <w:ind w:left="-426" w:right="858"/>
                                <w:rPr>
                                  <w:caps/>
                                  <w:sz w:val="36"/>
                                  <w:szCs w:val="36"/>
                                </w:rPr>
                              </w:pPr>
                              <w:r w:rsidRPr="005A2051">
                                <w:rPr>
                                  <w:sz w:val="36"/>
                                  <w:szCs w:val="36"/>
                                </w:rPr>
                                <w:t>[</w:t>
                              </w:r>
                              <w:r>
                                <w:rPr>
                                  <w:sz w:val="36"/>
                                  <w:szCs w:val="36"/>
                                </w:rPr>
                                <w:t>COMPE 271</w:t>
                              </w:r>
                              <w:r w:rsidRPr="005A2051">
                                <w:rPr>
                                  <w:sz w:val="36"/>
                                  <w:szCs w:val="36"/>
                                </w:rPr>
                                <w:t>]</w:t>
                              </w:r>
                            </w:p>
                          </w:sdtContent>
                        </w:sdt>
                      </w:txbxContent>
                    </v:textbox>
                    <w10:wrap anchorx="margin"/>
                  </v:shape>
                </w:pict>
              </mc:Fallback>
            </mc:AlternateContent>
          </w:r>
          <w:r w:rsidR="00C12D23">
            <w:rPr>
              <w:noProof/>
            </w:rPr>
            <mc:AlternateContent>
              <mc:Choice Requires="wps">
                <w:drawing>
                  <wp:inline distT="0" distB="0" distL="0" distR="0" wp14:anchorId="388EA6DD" wp14:editId="53A44287">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4ADECEF" w14:textId="120EAFE4" w:rsidR="00EA1852" w:rsidRPr="005A2051" w:rsidRDefault="00EA1852" w:rsidP="00C12D23">
                                <w:pPr>
                                  <w:pStyle w:val="NoSpacing"/>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388EA6DD"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14:paraId="24ADECEF" w14:textId="120EAFE4" w:rsidR="00EA1852" w:rsidRPr="005A2051" w:rsidRDefault="00EA1852" w:rsidP="00C12D23">
                          <w:pPr>
                            <w:pStyle w:val="NoSpacing"/>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rect>
                </w:pict>
              </mc:Fallback>
            </mc:AlternateContent>
          </w:r>
          <w:r w:rsidR="002F1404">
            <w:br w:type="page"/>
          </w:r>
        </w:p>
      </w:sdtContent>
    </w:sdt>
    <w:p w14:paraId="6F6DA4AE" w14:textId="60DFD600" w:rsidR="002F1404" w:rsidRDefault="00CE176C" w:rsidP="005B07C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w:t>
      </w:r>
    </w:p>
    <w:p w14:paraId="0621AEFF" w14:textId="55431CD1" w:rsidR="00CE176C" w:rsidRDefault="00CE176C" w:rsidP="005B07C4">
      <w:pPr>
        <w:autoSpaceDE w:val="0"/>
        <w:autoSpaceDN w:val="0"/>
        <w:adjustRightInd w:val="0"/>
        <w:spacing w:after="0" w:line="240" w:lineRule="auto"/>
        <w:rPr>
          <w:rFonts w:ascii="Times New Roman" w:hAnsi="Times New Roman" w:cs="Times New Roman"/>
          <w:b/>
          <w:bCs/>
          <w:sz w:val="28"/>
          <w:szCs w:val="28"/>
          <w:u w:val="single"/>
        </w:rPr>
      </w:pPr>
    </w:p>
    <w:p w14:paraId="0AB54FE7" w14:textId="725A95F6" w:rsidR="00080DE4" w:rsidRDefault="00CE176C"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program the user was be given the option to preform actions that revolve around the MIDI syscall. The first section of my program will give the user the ability to pick a root note and play either a Major or Natural Minor scale. After the user has chosen a root note and which </w:t>
      </w:r>
      <w:r w:rsidR="00A4753E">
        <w:rPr>
          <w:rFonts w:ascii="Times New Roman" w:hAnsi="Times New Roman" w:cs="Times New Roman"/>
          <w:sz w:val="24"/>
          <w:szCs w:val="24"/>
        </w:rPr>
        <w:t>scale,</w:t>
      </w:r>
      <w:r>
        <w:rPr>
          <w:rFonts w:ascii="Times New Roman" w:hAnsi="Times New Roman" w:cs="Times New Roman"/>
          <w:sz w:val="24"/>
          <w:szCs w:val="24"/>
        </w:rPr>
        <w:t xml:space="preserve"> they want to hear, the MARS will use </w:t>
      </w:r>
      <w:r w:rsidR="00A4753E">
        <w:rPr>
          <w:rFonts w:ascii="Times New Roman" w:hAnsi="Times New Roman" w:cs="Times New Roman"/>
          <w:sz w:val="24"/>
          <w:szCs w:val="24"/>
        </w:rPr>
        <w:t xml:space="preserve">MIDI syscalls to output the scale that was chosen. The second part </w:t>
      </w:r>
      <w:r w:rsidR="00A5553A">
        <w:rPr>
          <w:rFonts w:ascii="Times New Roman" w:hAnsi="Times New Roman" w:cs="Times New Roman"/>
          <w:sz w:val="24"/>
          <w:szCs w:val="24"/>
        </w:rPr>
        <w:t xml:space="preserve">of my program will test the user on their pitch recognition. How this will be accomplished is that the user will first </w:t>
      </w:r>
      <w:r w:rsidR="00865C1D">
        <w:rPr>
          <w:rFonts w:ascii="Times New Roman" w:hAnsi="Times New Roman" w:cs="Times New Roman"/>
          <w:sz w:val="24"/>
          <w:szCs w:val="24"/>
        </w:rPr>
        <w:t xml:space="preserve">enter a root note. The program will then play the major scale for the root note. The catch is that one of the notes in the scale will be a semi tone off pitch and it is the user’s task to correctly guess which note in the scale is off pitch. If the correct note is guessed, then the user is prompted that they guessed correctly however if they get it </w:t>
      </w:r>
      <w:r w:rsidR="007F46EA">
        <w:rPr>
          <w:rFonts w:ascii="Times New Roman" w:hAnsi="Times New Roman" w:cs="Times New Roman"/>
          <w:sz w:val="24"/>
          <w:szCs w:val="24"/>
        </w:rPr>
        <w:t>wrong,</w:t>
      </w:r>
      <w:r w:rsidR="00865C1D">
        <w:rPr>
          <w:rFonts w:ascii="Times New Roman" w:hAnsi="Times New Roman" w:cs="Times New Roman"/>
          <w:sz w:val="24"/>
          <w:szCs w:val="24"/>
        </w:rPr>
        <w:t xml:space="preserve"> they are prompted that they guessed incorrectly. The last section of my program will allow users too pick a root note and build chords. The chord structures available in my program are Major Chords, Minor Chords. Major 7</w:t>
      </w:r>
      <w:r w:rsidR="00865C1D" w:rsidRPr="00865C1D">
        <w:rPr>
          <w:rFonts w:ascii="Times New Roman" w:hAnsi="Times New Roman" w:cs="Times New Roman"/>
          <w:sz w:val="24"/>
          <w:szCs w:val="24"/>
          <w:vertAlign w:val="superscript"/>
        </w:rPr>
        <w:t>th</w:t>
      </w:r>
      <w:r w:rsidR="00865C1D">
        <w:rPr>
          <w:rFonts w:ascii="Times New Roman" w:hAnsi="Times New Roman" w:cs="Times New Roman"/>
          <w:sz w:val="24"/>
          <w:szCs w:val="24"/>
        </w:rPr>
        <w:t xml:space="preserve"> Chords, Minor 7</w:t>
      </w:r>
      <w:r w:rsidR="00865C1D" w:rsidRPr="00865C1D">
        <w:rPr>
          <w:rFonts w:ascii="Times New Roman" w:hAnsi="Times New Roman" w:cs="Times New Roman"/>
          <w:sz w:val="24"/>
          <w:szCs w:val="24"/>
          <w:vertAlign w:val="superscript"/>
        </w:rPr>
        <w:t>th</w:t>
      </w:r>
      <w:r w:rsidR="00865C1D">
        <w:rPr>
          <w:rFonts w:ascii="Times New Roman" w:hAnsi="Times New Roman" w:cs="Times New Roman"/>
          <w:sz w:val="24"/>
          <w:szCs w:val="24"/>
        </w:rPr>
        <w:t xml:space="preserve"> Chords and Dominant 7</w:t>
      </w:r>
      <w:r w:rsidR="00865C1D" w:rsidRPr="00865C1D">
        <w:rPr>
          <w:rFonts w:ascii="Times New Roman" w:hAnsi="Times New Roman" w:cs="Times New Roman"/>
          <w:sz w:val="24"/>
          <w:szCs w:val="24"/>
          <w:vertAlign w:val="superscript"/>
        </w:rPr>
        <w:t>th</w:t>
      </w:r>
      <w:r w:rsidR="00865C1D">
        <w:rPr>
          <w:rFonts w:ascii="Times New Roman" w:hAnsi="Times New Roman" w:cs="Times New Roman"/>
          <w:sz w:val="24"/>
          <w:szCs w:val="24"/>
        </w:rPr>
        <w:t xml:space="preserve"> Chords. </w:t>
      </w:r>
      <w:r w:rsidR="00B47836">
        <w:rPr>
          <w:rFonts w:ascii="Times New Roman" w:hAnsi="Times New Roman" w:cs="Times New Roman"/>
          <w:sz w:val="24"/>
          <w:szCs w:val="24"/>
        </w:rPr>
        <w:t xml:space="preserve">After the user chooses a root note and a chord structure, the program will play each note in the chord separately in ascending order and then play the entire chord at once. This is only possible using the additional MIDI syscalls included in MARS++. After each section in my program, the user will have the option to choose to restart the program from the main menu or exit the program. Depending on what the user inputs will determine what option occurs. </w:t>
      </w:r>
      <w:r w:rsidR="00A25A1A">
        <w:rPr>
          <w:rFonts w:ascii="Times New Roman" w:hAnsi="Times New Roman" w:cs="Times New Roman"/>
          <w:sz w:val="24"/>
          <w:szCs w:val="24"/>
        </w:rPr>
        <w:t xml:space="preserve">The entirety of my program was written in Assembly. The reason why I did not choose to write pseudo code </w:t>
      </w:r>
      <w:r w:rsidR="00080DE4">
        <w:rPr>
          <w:rFonts w:ascii="Times New Roman" w:hAnsi="Times New Roman" w:cs="Times New Roman"/>
          <w:sz w:val="24"/>
          <w:szCs w:val="24"/>
        </w:rPr>
        <w:t xml:space="preserve">for my program is because the MIDI syscall is unique to assembly and not native to C/C++. This means that most of my functions that I wrote in Assembly would have not been possible to write in C/C++. </w:t>
      </w:r>
    </w:p>
    <w:p w14:paraId="1AEE4975" w14:textId="77777777" w:rsidR="00080DE4" w:rsidRDefault="00080DE4">
      <w:pPr>
        <w:rPr>
          <w:rFonts w:ascii="Times New Roman" w:hAnsi="Times New Roman" w:cs="Times New Roman"/>
          <w:sz w:val="24"/>
          <w:szCs w:val="24"/>
        </w:rPr>
      </w:pPr>
      <w:r>
        <w:rPr>
          <w:rFonts w:ascii="Times New Roman" w:hAnsi="Times New Roman" w:cs="Times New Roman"/>
          <w:sz w:val="24"/>
          <w:szCs w:val="24"/>
        </w:rPr>
        <w:br w:type="page"/>
      </w:r>
    </w:p>
    <w:p w14:paraId="79ED3D95" w14:textId="127384A9" w:rsidR="00CE176C" w:rsidRDefault="00080DE4" w:rsidP="005B07C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Source Code</w:t>
      </w:r>
    </w:p>
    <w:p w14:paraId="74B4F865" w14:textId="5DAA32F3" w:rsidR="00080DE4" w:rsidRDefault="00080DE4" w:rsidP="005B07C4">
      <w:pPr>
        <w:autoSpaceDE w:val="0"/>
        <w:autoSpaceDN w:val="0"/>
        <w:adjustRightInd w:val="0"/>
        <w:spacing w:after="0" w:line="240" w:lineRule="auto"/>
        <w:rPr>
          <w:rFonts w:ascii="Times New Roman" w:hAnsi="Times New Roman" w:cs="Times New Roman"/>
          <w:b/>
          <w:bCs/>
          <w:sz w:val="28"/>
          <w:szCs w:val="28"/>
          <w:u w:val="single"/>
        </w:rPr>
      </w:pPr>
    </w:p>
    <w:p w14:paraId="6DE06CE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55BF16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ED8205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Name: Rylan Bumbasi</w:t>
      </w:r>
    </w:p>
    <w:p w14:paraId="45062A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Date: 3/7/2021</w:t>
      </w:r>
    </w:p>
    <w:p w14:paraId="188F748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COMPE 271 Personal Project</w:t>
      </w:r>
    </w:p>
    <w:p w14:paraId="527617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75DC23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02F119B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.data</w:t>
      </w:r>
    </w:p>
    <w:p w14:paraId="76754C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CFF6A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#Arrays</w:t>
      </w:r>
    </w:p>
    <w:p w14:paraId="3DA28B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rootNotes: .word 60 61 62 63 64 65 66 67 68 69 70 71 72</w:t>
      </w:r>
      <w:r w:rsidRPr="00080DE4">
        <w:rPr>
          <w:rFonts w:ascii="Times New Roman" w:hAnsi="Times New Roman" w:cs="Times New Roman"/>
          <w:sz w:val="24"/>
          <w:szCs w:val="24"/>
        </w:rPr>
        <w:tab/>
        <w:t># Create an Array Contaning all the pitches from C4 to B4</w:t>
      </w:r>
    </w:p>
    <w:p w14:paraId="1FCF68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2F4412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F73AC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3A18A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#Strings for the the main program</w:t>
      </w:r>
    </w:p>
    <w:p w14:paraId="574DFAC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myIntro: .asciiz "Welcome to MIDI Madness! By Rylan Bumbasi\n\n"</w:t>
      </w:r>
    </w:p>
    <w:p w14:paraId="659A61C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menuOptions: .asciiz "Enter 1 to Play Scales\n\nEnter 2 to take Pitch Recognition Test.\n\nEnter 3 for Chord Madness.\n\n"</w:t>
      </w:r>
    </w:p>
    <w:p w14:paraId="6EA720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requestInput: .asciiz "Please enter a number: "</w:t>
      </w:r>
    </w:p>
    <w:p w14:paraId="1CA654E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displayError: .asciiz  "*** INVALID INPUT ***, try again.\n\n"</w:t>
      </w:r>
    </w:p>
    <w:p w14:paraId="3413D5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rootNoteOptions: .asciiz "C4 = 0\nC# = 1\nD = 2\nD# = 3\nE = 4\nF = 5\nF# = 6\nG = 7\nG# = 8\nA = 9\nA# = 10\nB = 11\n"</w:t>
      </w:r>
    </w:p>
    <w:p w14:paraId="77F9D4D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askRestart: .asciiz "\nWould your like to return to the main menu?\n\n1 = Yes.\n2 = No.\n\n"</w:t>
      </w:r>
    </w:p>
    <w:p w14:paraId="466751B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4B78F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halfCount: .word 500</w:t>
      </w:r>
    </w:p>
    <w:p w14:paraId="110766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wholeCount: .word 1000</w:t>
      </w:r>
    </w:p>
    <w:p w14:paraId="63F425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83D3F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#Chord Madness Data Section</w:t>
      </w:r>
    </w:p>
    <w:p w14:paraId="50CA64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chordMadnessIntro: .asciiz "In this section of the program you will choose a root note and a chord stucture.\nThe MIDI player will then play you the corelating chord.\n\nPlease choose a root note.\n"</w:t>
      </w:r>
    </w:p>
    <w:p w14:paraId="7F880B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chordStructureOptions: .asciiz "\nPlease select a chord structure.\n\nMajor Chord = 1\nMinor Chord = 2\nMajor 7th Chord = 3\nMinor 7th Chord = 4\nDominant 7th Chord = 5\n"</w:t>
      </w:r>
    </w:p>
    <w:p w14:paraId="211C71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B29C14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#playingScales Data Section</w:t>
      </w:r>
    </w:p>
    <w:p w14:paraId="6BE8E4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playScalesIntro: .asciiz "In this section of the program You will select a root note and choose to play either a major or minor scale.\n\nPlease select a root note.\n\n"</w:t>
      </w:r>
    </w:p>
    <w:p w14:paraId="60A1AA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scaleOptions: .asciiz "\nPlease select a Scale.\n1 = Major Scale\n2 = Minor Scale\n"</w:t>
      </w:r>
    </w:p>
    <w:p w14:paraId="351179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A7A29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#pitchRecognitionTest Data Section</w:t>
      </w:r>
    </w:p>
    <w:p w14:paraId="3B99DB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requestGuess: .asciiz "Which number note in the scale was off pitch?\n\n"</w:t>
      </w:r>
    </w:p>
    <w:p w14:paraId="1887658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correctGuess: .asciiz "\nCongratulations, you guessed correctly :D\n"</w:t>
      </w:r>
    </w:p>
    <w:p w14:paraId="1D4F52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incorrectGuess: .asciiz "\nSorry, you got it wrong :(\n"</w:t>
      </w:r>
    </w:p>
    <w:p w14:paraId="0717EE4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pitchRecognitionTestIntro: .asciiz "In this section of the program you will first choose a root note.\nAfter a root note is chosen, the Major Scale for that Root note will be played.\n\nThe Catch is that one of the notes in the scale will be played off key and your goal is to identify which key is off pitch\n\n"</w:t>
      </w:r>
    </w:p>
    <w:p w14:paraId="3C1D565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C8515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.text</w:t>
      </w:r>
    </w:p>
    <w:p w14:paraId="288B33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F3328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Display intro Message</w:t>
      </w:r>
    </w:p>
    <w:p w14:paraId="68B15CE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main:</w:t>
      </w:r>
      <w:r w:rsidRPr="00080DE4">
        <w:rPr>
          <w:rFonts w:ascii="Times New Roman" w:hAnsi="Times New Roman" w:cs="Times New Roman"/>
          <w:sz w:val="24"/>
          <w:szCs w:val="24"/>
        </w:rPr>
        <w:tab/>
      </w:r>
    </w:p>
    <w:p w14:paraId="7746ADC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6D84FE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myIntro</w:t>
      </w:r>
    </w:p>
    <w:p w14:paraId="2223C3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112A0D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2B21C8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Menu Options</w:t>
      </w:r>
    </w:p>
    <w:p w14:paraId="15FDED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499385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menuOptions</w:t>
      </w:r>
    </w:p>
    <w:p w14:paraId="3B77303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68083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B4536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getMenuInput</w:t>
      </w:r>
    </w:p>
    <w:p w14:paraId="5939AC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149AE2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Below are functions that can be universally used by every section in my program</w:t>
      </w:r>
    </w:p>
    <w:p w14:paraId="14EFE6A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displayRootNotes:</w:t>
      </w:r>
    </w:p>
    <w:p w14:paraId="526F3C5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06B135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$sp,$sp,-4</w:t>
      </w:r>
      <w:r w:rsidRPr="00080DE4">
        <w:rPr>
          <w:rFonts w:ascii="Times New Roman" w:hAnsi="Times New Roman" w:cs="Times New Roman"/>
          <w:sz w:val="24"/>
          <w:szCs w:val="24"/>
        </w:rPr>
        <w:tab/>
      </w:r>
      <w:r w:rsidRPr="00080DE4">
        <w:rPr>
          <w:rFonts w:ascii="Times New Roman" w:hAnsi="Times New Roman" w:cs="Times New Roman"/>
          <w:sz w:val="24"/>
          <w:szCs w:val="24"/>
        </w:rPr>
        <w:tab/>
        <w:t># Allocate one spot for the stack</w:t>
      </w:r>
    </w:p>
    <w:p w14:paraId="76D12D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sw $ra, 0($sp)</w:t>
      </w:r>
      <w:r w:rsidRPr="00080DE4">
        <w:rPr>
          <w:rFonts w:ascii="Times New Roman" w:hAnsi="Times New Roman" w:cs="Times New Roman"/>
          <w:sz w:val="24"/>
          <w:szCs w:val="24"/>
        </w:rPr>
        <w:tab/>
      </w:r>
      <w:r w:rsidRPr="00080DE4">
        <w:rPr>
          <w:rFonts w:ascii="Times New Roman" w:hAnsi="Times New Roman" w:cs="Times New Roman"/>
          <w:sz w:val="24"/>
          <w:szCs w:val="24"/>
        </w:rPr>
        <w:tab/>
        <w:t># push $ra onto the stack</w:t>
      </w:r>
    </w:p>
    <w:p w14:paraId="51D2D7A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20A757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r w:rsidRPr="00080DE4">
        <w:rPr>
          <w:rFonts w:ascii="Times New Roman" w:hAnsi="Times New Roman" w:cs="Times New Roman"/>
          <w:sz w:val="24"/>
          <w:szCs w:val="24"/>
        </w:rPr>
        <w:tab/>
      </w:r>
      <w:r w:rsidRPr="00080DE4">
        <w:rPr>
          <w:rFonts w:ascii="Times New Roman" w:hAnsi="Times New Roman" w:cs="Times New Roman"/>
          <w:sz w:val="24"/>
          <w:szCs w:val="24"/>
        </w:rPr>
        <w:tab/>
        <w:t># Display the Root Note Options</w:t>
      </w:r>
    </w:p>
    <w:p w14:paraId="4ECB976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rootNoteOptions</w:t>
      </w:r>
    </w:p>
    <w:p w14:paraId="737B4F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CA9F8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7FB5D8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requestUserInput</w:t>
      </w:r>
    </w:p>
    <w:p w14:paraId="7E52616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3970E5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3B2205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lw $ra, 0($sp)</w:t>
      </w:r>
      <w:r w:rsidRPr="00080DE4">
        <w:rPr>
          <w:rFonts w:ascii="Times New Roman" w:hAnsi="Times New Roman" w:cs="Times New Roman"/>
          <w:sz w:val="24"/>
          <w:szCs w:val="24"/>
        </w:rPr>
        <w:tab/>
      </w:r>
      <w:r w:rsidRPr="00080DE4">
        <w:rPr>
          <w:rFonts w:ascii="Times New Roman" w:hAnsi="Times New Roman" w:cs="Times New Roman"/>
          <w:sz w:val="24"/>
          <w:szCs w:val="24"/>
        </w:rPr>
        <w:tab/>
        <w:t># restore value of $ra</w:t>
      </w:r>
    </w:p>
    <w:p w14:paraId="2337AF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$sp, $sp, 4</w:t>
      </w:r>
      <w:r w:rsidRPr="00080DE4">
        <w:rPr>
          <w:rFonts w:ascii="Times New Roman" w:hAnsi="Times New Roman" w:cs="Times New Roman"/>
          <w:sz w:val="24"/>
          <w:szCs w:val="24"/>
        </w:rPr>
        <w:tab/>
        <w:t># Decallocate the space createad for the stack</w:t>
      </w:r>
    </w:p>
    <w:p w14:paraId="2A678B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6159BAA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4A59C8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717BDB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The nature of the getRootNote function written below is based off an an algorithim written by "The Simple Engineer" on YouTube</w:t>
      </w:r>
    </w:p>
    <w:p w14:paraId="37A7F6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A link to his original code will be included in my Final Lab Report</w:t>
      </w:r>
    </w:p>
    <w:p w14:paraId="41A7BD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5B104D4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B72251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getRootNote:</w:t>
      </w:r>
      <w:r w:rsidRPr="00080DE4">
        <w:rPr>
          <w:rFonts w:ascii="Times New Roman" w:hAnsi="Times New Roman" w:cs="Times New Roman"/>
          <w:sz w:val="24"/>
          <w:szCs w:val="24"/>
        </w:rPr>
        <w:tab/>
      </w:r>
    </w:p>
    <w:p w14:paraId="0504C97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bgt $t4, $t7, exitGetRootNote</w:t>
      </w:r>
      <w:r w:rsidRPr="00080DE4">
        <w:rPr>
          <w:rFonts w:ascii="Times New Roman" w:hAnsi="Times New Roman" w:cs="Times New Roman"/>
          <w:sz w:val="24"/>
          <w:szCs w:val="24"/>
        </w:rPr>
        <w:tab/>
        <w:t># The loop will break at the index of the array that the user requested</w:t>
      </w:r>
    </w:p>
    <w:p w14:paraId="23B13D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sll $t5, $t4, 2</w:t>
      </w:r>
      <w:r w:rsidRPr="00080DE4">
        <w:rPr>
          <w:rFonts w:ascii="Times New Roman" w:hAnsi="Times New Roman" w:cs="Times New Roman"/>
          <w:sz w:val="24"/>
          <w:szCs w:val="24"/>
        </w:rPr>
        <w:tab/>
        <w:t># 4 * I</w:t>
      </w:r>
    </w:p>
    <w:p w14:paraId="619274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addu $t5, $t5, $s1 # rootNotes[I]</w:t>
      </w:r>
    </w:p>
    <w:p w14:paraId="4A97D9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lw $t6, 0($t5)</w:t>
      </w:r>
      <w:r w:rsidRPr="00080DE4">
        <w:rPr>
          <w:rFonts w:ascii="Times New Roman" w:hAnsi="Times New Roman" w:cs="Times New Roman"/>
          <w:sz w:val="24"/>
          <w:szCs w:val="24"/>
        </w:rPr>
        <w:tab/>
        <w:t xml:space="preserve">   # $t6 = rootNotes[I]</w:t>
      </w:r>
    </w:p>
    <w:p w14:paraId="3E922F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$t4, $t4, 1   #Iterator + 1</w:t>
      </w:r>
    </w:p>
    <w:p w14:paraId="0928A5A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getRootNote</w:t>
      </w:r>
    </w:p>
    <w:p w14:paraId="77676B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559AC9A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E36E4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exitGetRootNote:</w:t>
      </w:r>
    </w:p>
    <w:p w14:paraId="0AECFF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 $t1, $zero, $t6</w:t>
      </w:r>
      <w:r w:rsidRPr="00080DE4">
        <w:rPr>
          <w:rFonts w:ascii="Times New Roman" w:hAnsi="Times New Roman" w:cs="Times New Roman"/>
          <w:sz w:val="24"/>
          <w:szCs w:val="24"/>
        </w:rPr>
        <w:tab/>
        <w:t>#t1 hold's the pitch of the root note</w:t>
      </w:r>
    </w:p>
    <w:p w14:paraId="4110C3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lw $t3, halfCount($zero) # t3 = halfCount</w:t>
      </w:r>
    </w:p>
    <w:p w14:paraId="3B1F84B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$t7, $zero, 0</w:t>
      </w:r>
    </w:p>
    <w:p w14:paraId="4332E36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124AC3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93A101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38803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error message in user inputs a number that isn't 1,2,3</w:t>
      </w:r>
    </w:p>
    <w:p w14:paraId="340E05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errorMessage:</w:t>
      </w:r>
    </w:p>
    <w:p w14:paraId="18F9FF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49C9A7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displayError</w:t>
      </w:r>
    </w:p>
    <w:p w14:paraId="581BB5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A085C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6DD1F7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getUserInput:</w:t>
      </w:r>
    </w:p>
    <w:p w14:paraId="2B06BD5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Get users input for menu option</w:t>
      </w:r>
    </w:p>
    <w:p w14:paraId="3C9ABF3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5</w:t>
      </w:r>
    </w:p>
    <w:p w14:paraId="17A7AB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6676E4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8FD73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Store result in t7</w:t>
      </w:r>
    </w:p>
    <w:p w14:paraId="4E3D39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move $t7, $v0</w:t>
      </w:r>
    </w:p>
    <w:p w14:paraId="1DE4E5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713648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4A78DA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requestUserInput:</w:t>
      </w:r>
    </w:p>
    <w:p w14:paraId="1967E3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4183E26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requestInput</w:t>
      </w:r>
    </w:p>
    <w:p w14:paraId="7B91A9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E21F3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1781332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2939A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p>
    <w:p w14:paraId="038B05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The nature of the generateRandomInt function written below is based off an an algorithim written by "Ayman Jajja" on YouTube</w:t>
      </w:r>
    </w:p>
    <w:p w14:paraId="076677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A link to his original code will be included in my Final Lab Report</w:t>
      </w:r>
    </w:p>
    <w:p w14:paraId="00FD6A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r w:rsidRPr="00080DE4">
        <w:rPr>
          <w:rFonts w:ascii="Times New Roman" w:hAnsi="Times New Roman" w:cs="Times New Roman"/>
          <w:sz w:val="24"/>
          <w:szCs w:val="24"/>
        </w:rPr>
        <w:tab/>
      </w:r>
    </w:p>
    <w:p w14:paraId="14EE49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generateRandomInt:</w:t>
      </w:r>
    </w:p>
    <w:p w14:paraId="148DDF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Generate a random number from 0 to 9</w:t>
      </w:r>
    </w:p>
    <w:p w14:paraId="21BC3D5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addi $a1, $zero, 10</w:t>
      </w:r>
    </w:p>
    <w:p w14:paraId="4D8A02D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$v0, $zero, 42</w:t>
      </w:r>
    </w:p>
    <w:p w14:paraId="429AE3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4B1E55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5BED7D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If the Number generated is not 3,4,5 or 6, then regenerate the number</w:t>
      </w:r>
    </w:p>
    <w:p w14:paraId="656B05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$a0, 3, grabRandomInt</w:t>
      </w:r>
    </w:p>
    <w:p w14:paraId="55CE74F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$a0, 4, grabRandomInt</w:t>
      </w:r>
    </w:p>
    <w:p w14:paraId="6C69FFD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$a0, 5, grabRandomInt</w:t>
      </w:r>
    </w:p>
    <w:p w14:paraId="3988F2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$a0, 6, grabRandomInt</w:t>
      </w:r>
    </w:p>
    <w:p w14:paraId="55D30F1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generateRandomInt</w:t>
      </w:r>
    </w:p>
    <w:p w14:paraId="1CF6FEA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A9465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39FEEE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grabRandomInt:</w:t>
      </w:r>
    </w:p>
    <w:p w14:paraId="041163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Take the randomly generated number and send it to register $t0</w:t>
      </w:r>
    </w:p>
    <w:p w14:paraId="2A1C16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 $t0, $zero, $a0</w:t>
      </w:r>
    </w:p>
    <w:p w14:paraId="12870C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61E616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30B6C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requestUserGuess:</w:t>
      </w:r>
    </w:p>
    <w:p w14:paraId="784981A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Prompt the user to enter a guess</w:t>
      </w:r>
    </w:p>
    <w:p w14:paraId="36FEE6C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6BE7A8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requestGuess</w:t>
      </w:r>
    </w:p>
    <w:p w14:paraId="313CB7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14C03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jr $ra</w:t>
      </w:r>
    </w:p>
    <w:p w14:paraId="5C3E847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w:t>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56DAB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3B673DA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2B475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getMenuInput: </w:t>
      </w:r>
      <w:r w:rsidRPr="00080DE4">
        <w:rPr>
          <w:rFonts w:ascii="Times New Roman" w:hAnsi="Times New Roman" w:cs="Times New Roman"/>
          <w:sz w:val="24"/>
          <w:szCs w:val="24"/>
        </w:rPr>
        <w:tab/>
        <w:t># Ask for user Input</w:t>
      </w:r>
    </w:p>
    <w:p w14:paraId="6018F0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37DAB7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requestInput</w:t>
      </w:r>
    </w:p>
    <w:p w14:paraId="5CBC92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494CAB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D6916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Get users input for menu option</w:t>
      </w:r>
    </w:p>
    <w:p w14:paraId="638553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5</w:t>
      </w:r>
    </w:p>
    <w:p w14:paraId="0CEAF9E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D8267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EDA4B8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Store result in t7</w:t>
      </w:r>
    </w:p>
    <w:p w14:paraId="1790AF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move $t7, $v0</w:t>
      </w:r>
    </w:p>
    <w:p w14:paraId="24A778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7D2999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1, playScales # If the user inputs 1, program will jump to PlayScales</w:t>
      </w:r>
    </w:p>
    <w:p w14:paraId="755AB0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2, pitchRecognitionTest # If the user inputs 2, the program will jump to pitchRecognitionTest</w:t>
      </w:r>
    </w:p>
    <w:p w14:paraId="333915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beq $t7, 3, chordMadness </w:t>
      </w:r>
      <w:r w:rsidRPr="00080DE4">
        <w:rPr>
          <w:rFonts w:ascii="Times New Roman" w:hAnsi="Times New Roman" w:cs="Times New Roman"/>
          <w:sz w:val="24"/>
          <w:szCs w:val="24"/>
        </w:rPr>
        <w:tab/>
        <w:t># If the user inputs 3, the program will jump to chordMadness</w:t>
      </w:r>
    </w:p>
    <w:p w14:paraId="2FF3CC6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errorMessage</w:t>
      </w:r>
    </w:p>
    <w:p w14:paraId="36F618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A1ED0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r>
    </w:p>
    <w:p w14:paraId="2B416FD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86C1B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66868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playScales:</w:t>
      </w:r>
      <w:r w:rsidRPr="00080DE4">
        <w:rPr>
          <w:rFonts w:ascii="Times New Roman" w:hAnsi="Times New Roman" w:cs="Times New Roman"/>
          <w:sz w:val="24"/>
          <w:szCs w:val="24"/>
        </w:rPr>
        <w:tab/>
      </w:r>
    </w:p>
    <w:p w14:paraId="5E771C0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$s1, rootNotes</w:t>
      </w:r>
      <w:r w:rsidRPr="00080DE4">
        <w:rPr>
          <w:rFonts w:ascii="Times New Roman" w:hAnsi="Times New Roman" w:cs="Times New Roman"/>
          <w:sz w:val="24"/>
          <w:szCs w:val="24"/>
        </w:rPr>
        <w:tab/>
        <w:t># Load array into register $s1</w:t>
      </w:r>
    </w:p>
    <w:p w14:paraId="1A7B3D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4F7A0A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play Scales Intro Message</w:t>
      </w:r>
    </w:p>
    <w:p w14:paraId="2ADB00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2EB7EC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playScalesIntro</w:t>
      </w:r>
    </w:p>
    <w:p w14:paraId="60F92A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1E4BEB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4F768C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displayRootNotes # Jump and link to the displayRootNotes function</w:t>
      </w:r>
    </w:p>
    <w:p w14:paraId="1209AE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w:t>
      </w:r>
    </w:p>
    <w:p w14:paraId="1867F5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getRootNote # Jump and link to the displayRootNotes function</w:t>
      </w:r>
    </w:p>
    <w:p w14:paraId="673E5C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E7C77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Scale options</w:t>
      </w:r>
    </w:p>
    <w:p w14:paraId="6804299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02BBF1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scaleOptions</w:t>
      </w:r>
    </w:p>
    <w:p w14:paraId="7F2020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E7BFCE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45A226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w:t>
      </w:r>
    </w:p>
    <w:p w14:paraId="789B7F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0872C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a major or minor scale depending on the user input</w:t>
      </w:r>
    </w:p>
    <w:p w14:paraId="5CB45B5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1, majorScale</w:t>
      </w:r>
      <w:r w:rsidRPr="00080DE4">
        <w:rPr>
          <w:rFonts w:ascii="Times New Roman" w:hAnsi="Times New Roman" w:cs="Times New Roman"/>
          <w:sz w:val="24"/>
          <w:szCs w:val="24"/>
        </w:rPr>
        <w:tab/>
      </w:r>
    </w:p>
    <w:p w14:paraId="0E209C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2, minorScale</w:t>
      </w:r>
    </w:p>
    <w:p w14:paraId="143210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playScalesEnd</w:t>
      </w:r>
    </w:p>
    <w:p w14:paraId="5FA0E95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B24D9B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FC222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5BCA3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0E2E1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AFE5D2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7B47900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majorScale:     </w:t>
      </w:r>
    </w:p>
    <w:p w14:paraId="036D62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root note of the scale</w:t>
      </w:r>
    </w:p>
    <w:p w14:paraId="167A727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28676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($t1)</w:t>
      </w:r>
    </w:p>
    <w:p w14:paraId="2B7D17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90C53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8F555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6E4836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7929B3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E58F2F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756E5FE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661D6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279F4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B9DFD8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714B9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612E943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2 #t2 = t1 + 2</w:t>
      </w:r>
    </w:p>
    <w:p w14:paraId="52F9D6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5B087D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w:t>
      </w:r>
    </w:p>
    <w:p w14:paraId="705872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C30CD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752B9F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BB5D3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9914EE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68D83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DF343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87C91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0DE0CB9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3EE31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3DC7C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C924D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3BFDF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4 #t2 = t1 + 4</w:t>
      </w:r>
    </w:p>
    <w:p w14:paraId="62FD9B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64BFD3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3rd of the scale</w:t>
      </w:r>
    </w:p>
    <w:p w14:paraId="1C3F29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E180A9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3B5BBF7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9CC11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34C5E9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78E53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A259F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063E6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0391C5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A439A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E9DB14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2A5E0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0962F3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5 #t2 = t1 + 5 </w:t>
      </w:r>
    </w:p>
    <w:p w14:paraId="6C9CFC2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D8376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w:t>
      </w:r>
    </w:p>
    <w:p w14:paraId="175E89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20CB9E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3E9038A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3DDA86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0366FE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1357D2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C0E093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18485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413CE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6F78DB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2051B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8EA71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51C76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 xml:space="preserve">addi $t2, $t1, 7 #t2 = t1 + 7 </w:t>
      </w:r>
    </w:p>
    <w:p w14:paraId="300B37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95ABF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w:t>
      </w:r>
    </w:p>
    <w:p w14:paraId="6975FA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6E261B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6EB53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CEF03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0874B94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00F50A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3A46A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59E03B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A0122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88CCA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C3C6A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4D0FE2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0B361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CBBFF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350CE1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9 #t2 = t1 + 9 </w:t>
      </w:r>
    </w:p>
    <w:p w14:paraId="1DFE01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6th of the scale</w:t>
      </w:r>
    </w:p>
    <w:p w14:paraId="349D7B5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18920E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364CBA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389CEA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76EFE8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6CAC6C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DDBD6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5BFF57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037B1D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3AE4B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0809D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139BBF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EECD0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11 # t2 = t1 + 11 </w:t>
      </w:r>
    </w:p>
    <w:p w14:paraId="2E03681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7th of the scale</w:t>
      </w:r>
    </w:p>
    <w:p w14:paraId="53BE0D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D2944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340F7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E6BE4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2C25EA7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5A056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31CCDD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310F46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6C7D5B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02850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5A97A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1DD41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02EFA1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#t2 = t1 + 12</w:t>
      </w:r>
    </w:p>
    <w:p w14:paraId="553D6B2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 Play the tonic</w:t>
      </w:r>
    </w:p>
    <w:p w14:paraId="3044512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7EAB99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12DE76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7B78B3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099B8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0458FF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5542D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96A97F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9552B2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364A4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719B4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027EC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6A80F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1857A8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playScalesEnd</w:t>
      </w:r>
    </w:p>
    <w:p w14:paraId="75D95A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E782EC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53A889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minorScale:</w:t>
      </w:r>
    </w:p>
    <w:p w14:paraId="03A446B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Root Note of Scale</w:t>
      </w:r>
    </w:p>
    <w:p w14:paraId="503A99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30C74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p>
    <w:p w14:paraId="3FE815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58FFC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3FC7FD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65C2D4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9416BD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DD3AE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6CEBFD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46D5F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2FF425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5A195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2F892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508B6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2 #t2 = t1 + 2 </w:t>
      </w:r>
    </w:p>
    <w:p w14:paraId="5A51E1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23D19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w:t>
      </w:r>
    </w:p>
    <w:p w14:paraId="4CF5AA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7A1DB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770CA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6D184A2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7E0E7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6A162C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FBB8E3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94B600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BB0694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9C396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F62E8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06FC4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7ACBA6E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3 #t2 = t1 + 3 </w:t>
      </w:r>
    </w:p>
    <w:p w14:paraId="71CEC4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44ED7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 Play the 3rd of the scale</w:t>
      </w:r>
    </w:p>
    <w:p w14:paraId="7FB230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71F594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54B3E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629A9A6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02240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1D0B9B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166EE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4CF41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5E1772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4970EB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21D7C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03256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630C32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5 #t2 = t1 + 5 </w:t>
      </w:r>
    </w:p>
    <w:p w14:paraId="27BCC44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FC3C3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w:t>
      </w:r>
    </w:p>
    <w:p w14:paraId="64242D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AECCD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9A3181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0DF0A2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79593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04474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D48EB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1907B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4ED26C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li $v0, 32</w:t>
      </w:r>
    </w:p>
    <w:p w14:paraId="799F0D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5D692C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3C92E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81B71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7 #t2 = t1 + 7 </w:t>
      </w:r>
    </w:p>
    <w:p w14:paraId="1FD774F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7AEEC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w:t>
      </w:r>
    </w:p>
    <w:p w14:paraId="7CA8D49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73EFAF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D3309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3A0690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28EE04B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E374D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AA029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D64F4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4FA68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65832F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4B3A8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2B6579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EF99E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792FD3D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ADE0D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8 #t2 = t1 + 8 </w:t>
      </w:r>
    </w:p>
    <w:p w14:paraId="73B9158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1E7CE6E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6th of the scale</w:t>
      </w:r>
    </w:p>
    <w:p w14:paraId="38B3827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99FDD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512964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51B39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084F6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17E1A5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6A7393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84A845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7DC4C30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07A6B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37A57C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7863E1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407F03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10 #t2 = t1 + 10 </w:t>
      </w:r>
    </w:p>
    <w:p w14:paraId="2F971F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53AEF9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7th of the scale</w:t>
      </w:r>
    </w:p>
    <w:p w14:paraId="7AB5830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2070B6A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1F1B07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6AFD3D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02003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72C27E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403647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13309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E04D60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A94A0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2ED2C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FE2277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210DB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#t1 = t1 + 12</w:t>
      </w:r>
    </w:p>
    <w:p w14:paraId="0BB8B42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p>
    <w:p w14:paraId="47E3AD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tonic</w:t>
      </w:r>
    </w:p>
    <w:p w14:paraId="048050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9ADDF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2E53DE9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628EA53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564F37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5CDCF6D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3F5A0E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12B2D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08D3BF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542DB1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0DB98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37F31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019CAC1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playScalesEnd:</w:t>
      </w:r>
      <w:r w:rsidRPr="00080DE4">
        <w:rPr>
          <w:rFonts w:ascii="Times New Roman" w:hAnsi="Times New Roman" w:cs="Times New Roman"/>
          <w:sz w:val="24"/>
          <w:szCs w:val="24"/>
        </w:rPr>
        <w:tab/>
      </w:r>
    </w:p>
    <w:p w14:paraId="7283AF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40F9283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188D3D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932F33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pitchRecognitionTest:</w:t>
      </w:r>
    </w:p>
    <w:p w14:paraId="62A922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Pitch Recognition intro</w:t>
      </w:r>
    </w:p>
    <w:p w14:paraId="0DABD7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1474213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pitchRecognitionTestIntro</w:t>
      </w:r>
    </w:p>
    <w:p w14:paraId="462B83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E602E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AF5E0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$s1, rootNotes</w:t>
      </w:r>
      <w:r w:rsidRPr="00080DE4">
        <w:rPr>
          <w:rFonts w:ascii="Times New Roman" w:hAnsi="Times New Roman" w:cs="Times New Roman"/>
          <w:sz w:val="24"/>
          <w:szCs w:val="24"/>
        </w:rPr>
        <w:tab/>
        <w:t># Load array into register $s1</w:t>
      </w:r>
    </w:p>
    <w:p w14:paraId="65A96F3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301B60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displayRootNotes # Jump and link to the displayRootNotes function</w:t>
      </w:r>
    </w:p>
    <w:p w14:paraId="254478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w:t>
      </w:r>
    </w:p>
    <w:p w14:paraId="4EC554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getRootNote # Jump and link to the displayRootNotes function</w:t>
      </w:r>
    </w:p>
    <w:p w14:paraId="035660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generateRandomInt</w:t>
      </w:r>
    </w:p>
    <w:p w14:paraId="23AFDF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2D2CE9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lw $t3, wholeCount($zero) # t3 = wholeCount</w:t>
      </w:r>
    </w:p>
    <w:p w14:paraId="2F02B10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54EB55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Depending on the random number generated, play a certain scale that is off pitch</w:t>
      </w:r>
    </w:p>
    <w:p w14:paraId="078E680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$t0, 3, majorScaleOffPitch3</w:t>
      </w:r>
    </w:p>
    <w:p w14:paraId="7D397D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$t0, 4, majorScaleOffPitch4</w:t>
      </w:r>
    </w:p>
    <w:p w14:paraId="21860C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$t0, 5, majorScaleOffPitch5</w:t>
      </w:r>
    </w:p>
    <w:p w14:paraId="2E8B79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$t0, 6, majorScaleOffPitch6</w:t>
      </w:r>
    </w:p>
    <w:p w14:paraId="37C86E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F3A0C6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0FB8B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majorScaleOffPitch3:     </w:t>
      </w:r>
    </w:p>
    <w:p w14:paraId="1D23F9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081D21B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Root Note of Scale</w:t>
      </w:r>
    </w:p>
    <w:p w14:paraId="60A2C4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5F6C0C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4F288E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61F366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1A9DA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C30DBA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7967B6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ADE24D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738BB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68983E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497473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A939ED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2 #t2 = t1 + 2</w:t>
      </w:r>
    </w:p>
    <w:p w14:paraId="1C42394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39B82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 off pitch, (Semitone lower)</w:t>
      </w:r>
    </w:p>
    <w:p w14:paraId="6FFA91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7AB7EE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D441D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la $a1, ($t3)</w:t>
      </w:r>
    </w:p>
    <w:p w14:paraId="392402B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3589CD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0296B9A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B5C0C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54977F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E8C684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B89E1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38DBD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F9F1E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6563C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3 #t2 = t1 + 3</w:t>
      </w:r>
    </w:p>
    <w:p w14:paraId="055C00B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59392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3rd of the scale off pitch (semitone down)</w:t>
      </w:r>
    </w:p>
    <w:p w14:paraId="79705F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670AD1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250DB5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9EC262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380D02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FBF540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A071F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E4E84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541CB4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82154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1B601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E5F19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16570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5 #t2 = t1 + 5 </w:t>
      </w:r>
    </w:p>
    <w:p w14:paraId="6B9207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C3779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w:t>
      </w:r>
    </w:p>
    <w:p w14:paraId="573AD5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7147D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381206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69AD05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C368C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3CABB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39703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375DD3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BB381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0800B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B3B637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063E3A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321A7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7 #t2 = t1 + 7 </w:t>
      </w:r>
    </w:p>
    <w:p w14:paraId="6D361D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0037A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w:t>
      </w:r>
    </w:p>
    <w:p w14:paraId="307FFA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8CC780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17248BC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7012AA0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la $a2, 0</w:t>
      </w:r>
    </w:p>
    <w:p w14:paraId="1711C7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02CD3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2A8B5C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D52149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0EBDB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53624B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CFE07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871FF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863E1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AD21C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9A1C80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9 #t2 = t1 + 9 </w:t>
      </w:r>
    </w:p>
    <w:p w14:paraId="7E835F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6th of the scale</w:t>
      </w:r>
    </w:p>
    <w:p w14:paraId="10E728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F131A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AF433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3572F83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6AA16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16378E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C5DF5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BAACBA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252AE8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8FEAF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2DAE63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629C6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BC193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11 # t2 = t1 + 11 </w:t>
      </w:r>
    </w:p>
    <w:p w14:paraId="2C3E6C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7th of the scale</w:t>
      </w:r>
    </w:p>
    <w:p w14:paraId="71D98E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22DC8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1729C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54E573E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019C2F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5FE184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99253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D8968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0B7323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B258A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A4299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800D0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23E618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#t2 = t1 + 12</w:t>
      </w:r>
    </w:p>
    <w:p w14:paraId="3E3141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tonic</w:t>
      </w:r>
    </w:p>
    <w:p w14:paraId="02BBFE6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11BFB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29792E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900A7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9255A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90465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syscall</w:t>
      </w:r>
    </w:p>
    <w:p w14:paraId="48C597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F5AD66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AE0BF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B2E01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0F0F2C4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422E3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97EB6C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 $t2, $zero, $t1 # reset t2 back to the root note</w:t>
      </w:r>
    </w:p>
    <w:p w14:paraId="6D371E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guessNote</w:t>
      </w:r>
    </w:p>
    <w:p w14:paraId="769CDA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A6E866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majorScaleOffPitch4:     </w:t>
      </w:r>
    </w:p>
    <w:p w14:paraId="7D27B2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7006D2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($t1)</w:t>
      </w:r>
    </w:p>
    <w:p w14:paraId="666834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46A2C50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D6E38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884CE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9F23A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CC29BB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0DCF8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84850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94376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C32E3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75D1D6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A3E03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2 #t2 = t1 + 2</w:t>
      </w:r>
    </w:p>
    <w:p w14:paraId="68188AA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08D1ED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w:t>
      </w:r>
    </w:p>
    <w:p w14:paraId="10E5BC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86E3E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184DC9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7B3D562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7B1F95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05AF712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695D33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CD3E4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57F9A8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FBF52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09BB07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7199A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C5C08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4 #t2 = t1 + 4</w:t>
      </w:r>
    </w:p>
    <w:p w14:paraId="51C9492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2074F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3rd of the scale</w:t>
      </w:r>
    </w:p>
    <w:p w14:paraId="5D80E90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57815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5AD5CC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5703732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3A64C4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la $a3, 127</w:t>
      </w:r>
    </w:p>
    <w:p w14:paraId="46E4AA2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D6112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00351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A564BA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BA06B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44FC64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3768A5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5A682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6 #t2 = t1 + 6 </w:t>
      </w:r>
    </w:p>
    <w:p w14:paraId="3FEC20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098C2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 off pitch (semitone higher)</w:t>
      </w:r>
    </w:p>
    <w:p w14:paraId="5F7599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D8C90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54A32D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30DB2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0F7EDB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10B173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2A88F4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78D5C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52FEA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A4A79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634C18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0F153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52F61E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7 #t2 = t1 + 7 </w:t>
      </w:r>
    </w:p>
    <w:p w14:paraId="05CCC5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BC4514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w:t>
      </w:r>
    </w:p>
    <w:p w14:paraId="556EBF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14A605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0340D9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7FA5A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4A80419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5604C5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A5D78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EDDF65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4417B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7F3605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6860C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F98A9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EA62BD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7ED26B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FF3BA4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9 #t2 = t1 + 9 </w:t>
      </w:r>
    </w:p>
    <w:p w14:paraId="043E61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6th of the scale</w:t>
      </w:r>
    </w:p>
    <w:p w14:paraId="681C3F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1EACA2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5FDC55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2DAE2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42373A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la $a3, 127</w:t>
      </w:r>
    </w:p>
    <w:p w14:paraId="5BC756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95A063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DAC21B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2F9793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4F20E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53472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81278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7B10F1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11 # t2 = t1 + 11 </w:t>
      </w:r>
    </w:p>
    <w:p w14:paraId="1E9D9F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7th of the scale</w:t>
      </w:r>
    </w:p>
    <w:p w14:paraId="2003AF6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86BD5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BECA71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70D2020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43A4B21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05002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88951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717474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31587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C0EED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3A7B9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477BD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0ABD7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#t2 = t1 + 12</w:t>
      </w:r>
    </w:p>
    <w:p w14:paraId="1B6E3A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tonic</w:t>
      </w:r>
    </w:p>
    <w:p w14:paraId="6EC7F2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7C077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DB1482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52A51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380626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F4B1E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FD520A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E52432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64E696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D34A8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83397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E58ED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4A268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 $t2, $zero, $t1 # reset t2 back to the root note</w:t>
      </w:r>
    </w:p>
    <w:p w14:paraId="75A021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guessNote</w:t>
      </w:r>
    </w:p>
    <w:p w14:paraId="1B35815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EB088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majorScaleOffPitch5:     </w:t>
      </w:r>
    </w:p>
    <w:p w14:paraId="05774D8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4CE60C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($t1)</w:t>
      </w:r>
    </w:p>
    <w:p w14:paraId="3075EB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36D307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8D3CC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506ABED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A278D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4A5D00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6CDE8C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0C03B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9BB529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25C6E4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EFF8A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C7377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2 #t2 = t1 + 2</w:t>
      </w:r>
    </w:p>
    <w:p w14:paraId="14CD9A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EB164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w:t>
      </w:r>
    </w:p>
    <w:p w14:paraId="665A4F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1A121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0D92E8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57F296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0824AD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17EC3A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72476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CD358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308412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EB7B3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287D9D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600D5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915D2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4 #t2 = t1 + 4</w:t>
      </w:r>
    </w:p>
    <w:p w14:paraId="754927A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28351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3rd of the scale</w:t>
      </w:r>
    </w:p>
    <w:p w14:paraId="52D173A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84E67E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02F485B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79B9DE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AA414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3C634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5DB15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0C4BD3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269CBB9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5D5F9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CC26B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9AEA65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C3100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5 #t2 = t1 + 5 </w:t>
      </w:r>
    </w:p>
    <w:p w14:paraId="6EE06F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319C1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w:t>
      </w:r>
    </w:p>
    <w:p w14:paraId="7E29A24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1E42A5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DE086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99726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26A3E48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883097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60F5F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p>
    <w:p w14:paraId="26D02E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BA180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DBBBC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63F86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E20C0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9941E6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6 #t2 = t1 + 6 </w:t>
      </w:r>
    </w:p>
    <w:p w14:paraId="625F24C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7125A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 off pitch (semi tone down)</w:t>
      </w:r>
    </w:p>
    <w:p w14:paraId="1630790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C9EDB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555A89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0D6500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76C180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862B1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D51C4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4E165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5FD9CC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D7575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E1F55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330BB8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F9797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5A707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3D9D7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9 #t2 = t1 + 9 </w:t>
      </w:r>
    </w:p>
    <w:p w14:paraId="6727B92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6th of the scale</w:t>
      </w:r>
    </w:p>
    <w:p w14:paraId="79F76A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23C945E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B8BFD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47D43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1486F14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17E3527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06E05E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8962D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45173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3BDF5D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98C68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A8886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290D3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11 # t2 = t1 + 11 </w:t>
      </w:r>
    </w:p>
    <w:p w14:paraId="191FFC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7th of the scale</w:t>
      </w:r>
    </w:p>
    <w:p w14:paraId="7B23B1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2364DA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F12A2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38DEAA6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13D075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D4E81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7CE95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B58EE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#sleep</w:t>
      </w:r>
    </w:p>
    <w:p w14:paraId="6DAF22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2DA0A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1CCC97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85888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78AEC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#t2 = t1 + 12</w:t>
      </w:r>
    </w:p>
    <w:p w14:paraId="479EFD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tonic</w:t>
      </w:r>
    </w:p>
    <w:p w14:paraId="396F26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782526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443D8F2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08A9D5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7672BB9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2A939E9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C38081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C9BDA5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5212F5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C5279B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314E2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3332A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CF56A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 $t2, $zero, $t1 # reset t2 back to the root note</w:t>
      </w:r>
    </w:p>
    <w:p w14:paraId="5E11D7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guessNote</w:t>
      </w:r>
    </w:p>
    <w:p w14:paraId="6D876E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F94DDA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majorScaleOffPitch6:     </w:t>
      </w:r>
    </w:p>
    <w:p w14:paraId="0D084B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1234F8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($t1)</w:t>
      </w:r>
    </w:p>
    <w:p w14:paraId="151C4CD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9BC5F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4AB6B5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5E57C7C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8993E0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9EE10C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1D0661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8D883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54A46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D7B004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2C6AC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AD310B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2 #t2 = t1 + 2</w:t>
      </w:r>
    </w:p>
    <w:p w14:paraId="2E3450B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80A25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second of the Scale</w:t>
      </w:r>
    </w:p>
    <w:p w14:paraId="284D53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399790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06A03B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4C24ECE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3FA1BB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3A98815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7A644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109F3C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#sleep</w:t>
      </w:r>
    </w:p>
    <w:p w14:paraId="47F3A9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9AFDE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AF5CD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2D78F4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2A0F3E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4 #t2 = t1 + 4</w:t>
      </w:r>
    </w:p>
    <w:p w14:paraId="73B9E5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DB746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3rd of the scale</w:t>
      </w:r>
    </w:p>
    <w:p w14:paraId="3B18F90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815D7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090213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FB2E4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7D05204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8B3346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DED54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34C685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3EEFEC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54A62A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1B872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C1F72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D6754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5 #t2 = t1 + 5 </w:t>
      </w:r>
    </w:p>
    <w:p w14:paraId="601D10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612344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4th of the scale</w:t>
      </w:r>
    </w:p>
    <w:p w14:paraId="136CE7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3E6EF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5D7814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62B55C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62B1AEC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558A85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E2E44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FF388D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0CD4AB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5C1EF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0BFAFB3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6843E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A5EA6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7 #t2 = t1 + 7 </w:t>
      </w:r>
    </w:p>
    <w:p w14:paraId="6C1F47E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715E7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5th of the scale</w:t>
      </w:r>
    </w:p>
    <w:p w14:paraId="6E533C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0A3B9AA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2BA9AB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72520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657B2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7D60335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E9ED5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E6F30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6AA3D6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#sleep</w:t>
      </w:r>
    </w:p>
    <w:p w14:paraId="2A5D0B2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E8128C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C0696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3C9043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1B3B0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5742A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10 #t2 = t1 + 10 </w:t>
      </w:r>
    </w:p>
    <w:p w14:paraId="748F27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6th of the scale off pitch (semitone highter)</w:t>
      </w:r>
    </w:p>
    <w:p w14:paraId="32FC58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15E14A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7EF1BA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1A7D444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52B005C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45DA2B1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DB3C0A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3F1F84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04CF2F3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B53F0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E3A96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8BCF77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746D488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xml:space="preserve">addi $t2, $t1, 11 # t2 = t1 + 11 </w:t>
      </w:r>
    </w:p>
    <w:p w14:paraId="1F84F9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7th of the scale</w:t>
      </w:r>
    </w:p>
    <w:p w14:paraId="4B74D5A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5C348E3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67403F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6CC21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00315DE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00ECE5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B39A73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0DD1EA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4925A6C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47BDA4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E7212F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94F40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5058881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addi $t2, $t1, 12 #t2 = t1 + 12</w:t>
      </w:r>
    </w:p>
    <w:p w14:paraId="6F69A6A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 Play the tonic</w:t>
      </w:r>
    </w:p>
    <w:p w14:paraId="432A6B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31</w:t>
      </w:r>
    </w:p>
    <w:p w14:paraId="4D6113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($t2)</w:t>
      </w:r>
    </w:p>
    <w:p w14:paraId="2048FB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$a1, ($t3)</w:t>
      </w:r>
    </w:p>
    <w:p w14:paraId="2AEEAD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$a2, 0</w:t>
      </w:r>
    </w:p>
    <w:p w14:paraId="2187816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$a3, 127</w:t>
      </w:r>
    </w:p>
    <w:p w14:paraId="667D3C8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D88635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24578E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#sleep</w:t>
      </w:r>
    </w:p>
    <w:p w14:paraId="4E071C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1CB80E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71CEC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syscall</w:t>
      </w:r>
    </w:p>
    <w:p w14:paraId="2BAA728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p>
    <w:p w14:paraId="44F959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add $t2, $zero, $t1 # reset t2 back to the root note</w:t>
      </w:r>
    </w:p>
    <w:p w14:paraId="2CF1FC2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guessNote</w:t>
      </w:r>
    </w:p>
    <w:p w14:paraId="5A62D70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CE1161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21960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guessNote:</w:t>
      </w:r>
    </w:p>
    <w:p w14:paraId="229E8B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requestUserGuess # Prompt the user to input a guess</w:t>
      </w:r>
    </w:p>
    <w:p w14:paraId="3748CF5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requestUserInput # Ask the user for their input</w:t>
      </w:r>
    </w:p>
    <w:p w14:paraId="7F46D2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     # Get user input</w:t>
      </w:r>
    </w:p>
    <w:p w14:paraId="5B02DA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785C1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bne $t7, $t0, incorrect # If user guesses incorrectly, display a message</w:t>
      </w:r>
    </w:p>
    <w:p w14:paraId="016903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34B670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correctGuess</w:t>
      </w:r>
      <w:r w:rsidRPr="00080DE4">
        <w:rPr>
          <w:rFonts w:ascii="Times New Roman" w:hAnsi="Times New Roman" w:cs="Times New Roman"/>
          <w:sz w:val="24"/>
          <w:szCs w:val="24"/>
        </w:rPr>
        <w:tab/>
        <w:t># If a user guesses correctly, display a message</w:t>
      </w:r>
    </w:p>
    <w:p w14:paraId="5606C5E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CE307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pitchRecognitionTestEnd</w:t>
      </w:r>
    </w:p>
    <w:p w14:paraId="0C9E9E9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3C3670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incorrect:</w:t>
      </w:r>
    </w:p>
    <w:p w14:paraId="0F7960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a message that user was incorrect.</w:t>
      </w:r>
    </w:p>
    <w:p w14:paraId="3E7B1A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13C21E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incorrectGuess</w:t>
      </w:r>
    </w:p>
    <w:p w14:paraId="1919C1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C2C24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pitchRecognitionTestEnd</w:t>
      </w:r>
    </w:p>
    <w:p w14:paraId="147A31A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ECEF7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pitchRecognitionTestEnd:</w:t>
      </w:r>
    </w:p>
    <w:p w14:paraId="54FA000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15E0098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EDA32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3D4C88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chordMadness:</w:t>
      </w:r>
    </w:p>
    <w:p w14:paraId="351E3A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3BB62C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Channel 1 contains piano sound</w:t>
      </w:r>
    </w:p>
    <w:p w14:paraId="26C8C8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initilizeChannelSounds:</w:t>
      </w:r>
      <w:r w:rsidRPr="00080DE4">
        <w:rPr>
          <w:rFonts w:ascii="Times New Roman" w:hAnsi="Times New Roman" w:cs="Times New Roman"/>
          <w:sz w:val="24"/>
          <w:szCs w:val="24"/>
        </w:rPr>
        <w:tab/>
      </w:r>
    </w:p>
    <w:p w14:paraId="7FCE304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38</w:t>
      </w:r>
    </w:p>
    <w:p w14:paraId="241E1E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1</w:t>
      </w:r>
    </w:p>
    <w:p w14:paraId="3280575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0</w:t>
      </w:r>
    </w:p>
    <w:p w14:paraId="00A27D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4B048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9E5CF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Channel 2 contains piano sound</w:t>
      </w:r>
    </w:p>
    <w:p w14:paraId="7056E7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38</w:t>
      </w:r>
    </w:p>
    <w:p w14:paraId="5102A0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2</w:t>
      </w:r>
    </w:p>
    <w:p w14:paraId="6CE0BBD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0</w:t>
      </w:r>
    </w:p>
    <w:p w14:paraId="0493AE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0968A5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A4645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Channel 3 contains piano sound</w:t>
      </w:r>
    </w:p>
    <w:p w14:paraId="14E569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38</w:t>
      </w:r>
    </w:p>
    <w:p w14:paraId="400DA5E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3</w:t>
      </w:r>
    </w:p>
    <w:p w14:paraId="66A2443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la $a1, 0</w:t>
      </w:r>
    </w:p>
    <w:p w14:paraId="7A1EEB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F342C8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F9DF4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Channel 4 contains piano sound</w:t>
      </w:r>
    </w:p>
    <w:p w14:paraId="49BA36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38</w:t>
      </w:r>
    </w:p>
    <w:p w14:paraId="07D8482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4</w:t>
      </w:r>
    </w:p>
    <w:p w14:paraId="0F54E8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0</w:t>
      </w:r>
    </w:p>
    <w:p w14:paraId="4755D8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43548C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D8BA3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Channel 5 contains piano sound</w:t>
      </w:r>
    </w:p>
    <w:p w14:paraId="110E6A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38</w:t>
      </w:r>
    </w:p>
    <w:p w14:paraId="711220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5</w:t>
      </w:r>
    </w:p>
    <w:p w14:paraId="5F704F5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0</w:t>
      </w:r>
    </w:p>
    <w:p w14:paraId="729FFE3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EE76B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F2254B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$s1, rootNotes</w:t>
      </w:r>
      <w:r w:rsidRPr="00080DE4">
        <w:rPr>
          <w:rFonts w:ascii="Times New Roman" w:hAnsi="Times New Roman" w:cs="Times New Roman"/>
          <w:sz w:val="24"/>
          <w:szCs w:val="24"/>
        </w:rPr>
        <w:tab/>
        <w:t># Load array into register $s1</w:t>
      </w:r>
    </w:p>
    <w:p w14:paraId="33185F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491935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chord Madness Intro Message</w:t>
      </w:r>
    </w:p>
    <w:p w14:paraId="672AEC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74D11E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chordMadnessIntro</w:t>
      </w:r>
    </w:p>
    <w:p w14:paraId="158A7C3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CCB503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ED16E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displayRootNotes # Jump and link to the displayRootNotes function</w:t>
      </w:r>
    </w:p>
    <w:p w14:paraId="637C9B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w:t>
      </w:r>
    </w:p>
    <w:p w14:paraId="3E6D01D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getRootNote # Jump and link to the displayRootNotes function</w:t>
      </w:r>
    </w:p>
    <w:p w14:paraId="76EC14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59E9E7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D5122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C9DE2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00B06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213FD3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3E718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getChordStructure:</w:t>
      </w:r>
      <w:r w:rsidRPr="00080DE4">
        <w:rPr>
          <w:rFonts w:ascii="Times New Roman" w:hAnsi="Times New Roman" w:cs="Times New Roman"/>
          <w:sz w:val="24"/>
          <w:szCs w:val="24"/>
        </w:rPr>
        <w:tab/>
      </w:r>
    </w:p>
    <w:p w14:paraId="6390A81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Display Chord Structure Options</w:t>
      </w:r>
    </w:p>
    <w:p w14:paraId="3F8D875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338F1B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chordStructureOptions</w:t>
      </w:r>
    </w:p>
    <w:p w14:paraId="141F157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786EB1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5DF4C28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Request input from user</w:t>
      </w:r>
    </w:p>
    <w:p w14:paraId="11D820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2B5F8AA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requestInput</w:t>
      </w:r>
    </w:p>
    <w:p w14:paraId="0B55DD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831FFC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12EA9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5 # Get User's input for Chord Sturcture</w:t>
      </w:r>
    </w:p>
    <w:p w14:paraId="6634C0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0CE282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move $t7, $v0 # Store user's input into $t7</w:t>
      </w:r>
    </w:p>
    <w:p w14:paraId="4FE6D6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5BFDC2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C6D43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1, brokenMajorChord</w:t>
      </w:r>
      <w:r w:rsidRPr="00080DE4">
        <w:rPr>
          <w:rFonts w:ascii="Times New Roman" w:hAnsi="Times New Roman" w:cs="Times New Roman"/>
          <w:sz w:val="24"/>
          <w:szCs w:val="24"/>
        </w:rPr>
        <w:tab/>
      </w:r>
    </w:p>
    <w:p w14:paraId="56C8E05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2, brokenMinorChord</w:t>
      </w:r>
    </w:p>
    <w:p w14:paraId="73543E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3, brokenMajor7thChord</w:t>
      </w:r>
    </w:p>
    <w:p w14:paraId="01E70D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4, brokenMinor7thChord</w:t>
      </w:r>
    </w:p>
    <w:p w14:paraId="17EE857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5, brokenMinor7thChord</w:t>
      </w:r>
    </w:p>
    <w:p w14:paraId="3483436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2ABEC6F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3E3390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t># Play each note in the chord individually first</w:t>
      </w:r>
    </w:p>
    <w:p w14:paraId="6F0EEE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xml:space="preserve">brokenMajorChord: </w:t>
      </w:r>
      <w:r w:rsidRPr="00080DE4">
        <w:rPr>
          <w:rFonts w:ascii="Times New Roman" w:hAnsi="Times New Roman" w:cs="Times New Roman"/>
          <w:sz w:val="24"/>
          <w:szCs w:val="24"/>
        </w:rPr>
        <w:tab/>
      </w:r>
    </w:p>
    <w:p w14:paraId="2AE71A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EF138A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the Root note of the Chord</w:t>
      </w:r>
    </w:p>
    <w:p w14:paraId="071764C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2782789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535A1A1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2A6E1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72F925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70CE1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43F4E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BA1A3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31ADA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83EF4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23EF1B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13CCB0A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4 # Increment the root note by 4 semitones to reach the 3rd of the scale and set that note to $t2</w:t>
      </w:r>
    </w:p>
    <w:p w14:paraId="2EA2046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1890E34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096BE3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0AF6FAA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FFAD9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57893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DC02FF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0FD81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7868A8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204D9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F1D277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C80BC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01DACEE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423FE1C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27C5B7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671DDE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7FF754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E7189C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4BFFBB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429C7C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51E1B4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li $v0, 32</w:t>
      </w:r>
    </w:p>
    <w:p w14:paraId="5ACE986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2B8BA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3C82A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710F524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majorChord</w:t>
      </w:r>
    </w:p>
    <w:p w14:paraId="73D596E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40C40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52429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majorChord:</w:t>
      </w:r>
      <w:r w:rsidRPr="00080DE4">
        <w:rPr>
          <w:rFonts w:ascii="Times New Roman" w:hAnsi="Times New Roman" w:cs="Times New Roman"/>
          <w:sz w:val="24"/>
          <w:szCs w:val="24"/>
        </w:rPr>
        <w:tab/>
      </w:r>
    </w:p>
    <w:p w14:paraId="175CE0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li $v0, 37 </w:t>
      </w:r>
    </w:p>
    <w:p w14:paraId="6128C28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 # Play the Root Note of the scale</w:t>
      </w:r>
    </w:p>
    <w:p w14:paraId="73BACB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  #Play the note for the length of the value stored in $t3</w:t>
      </w:r>
    </w:p>
    <w:p w14:paraId="6013F7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1</w:t>
      </w:r>
    </w:p>
    <w:p w14:paraId="790895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596A747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402B4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6DEDF7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3rd of the scale</w:t>
      </w:r>
    </w:p>
    <w:p w14:paraId="3F2F74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1A88D9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4 # Increment the root note by 4 semitones to reach the 3rd of the scale and set that note to $t2</w:t>
      </w:r>
    </w:p>
    <w:p w14:paraId="0EFAFD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4DD4FE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#Play the note for the length of the value stored in $t3</w:t>
      </w:r>
    </w:p>
    <w:p w14:paraId="7F3306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2</w:t>
      </w:r>
    </w:p>
    <w:p w14:paraId="639126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52900C6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B3964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3CD7C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5th of the scale</w:t>
      </w:r>
    </w:p>
    <w:p w14:paraId="5D3736D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2A401B0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78594F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155671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30526D3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653543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763DD2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D2714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3F373C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509DE8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 Play each note in the chord individually first</w:t>
      </w:r>
    </w:p>
    <w:p w14:paraId="26AAD1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brokenMinorChord:</w:t>
      </w:r>
    </w:p>
    <w:p w14:paraId="02345A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2D890D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the Root note of the Chord</w:t>
      </w:r>
    </w:p>
    <w:p w14:paraId="7DD00F4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31E5F7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5E5A56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AAC93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99F6C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42459C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19538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li $v0, 32</w:t>
      </w:r>
    </w:p>
    <w:p w14:paraId="24B3E6C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24AA493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3C7E82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720D3F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61716B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3 # Increment the root note by 3 semitones to reach the flat 3rd of the scale and set that note to $t2</w:t>
      </w:r>
    </w:p>
    <w:p w14:paraId="574437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flat 3rd of the scale</w:t>
      </w:r>
    </w:p>
    <w:p w14:paraId="6F1151F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068304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6B4C540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6A41943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0E021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16C60F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5D009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90712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F61CD5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60FD8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8DE5D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65C2622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6D3C98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48A2572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16F58B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64F7255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785F7B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21B611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F68C8B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21E9A7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BBF097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0ADBFD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4A03D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26DCF6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minorChord</w:t>
      </w:r>
    </w:p>
    <w:p w14:paraId="49BAAEC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9CF2A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minorChord:</w:t>
      </w:r>
      <w:r w:rsidRPr="00080DE4">
        <w:rPr>
          <w:rFonts w:ascii="Times New Roman" w:hAnsi="Times New Roman" w:cs="Times New Roman"/>
          <w:sz w:val="24"/>
          <w:szCs w:val="24"/>
        </w:rPr>
        <w:tab/>
      </w:r>
    </w:p>
    <w:p w14:paraId="3B9DB80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li $v0, 37 </w:t>
      </w:r>
    </w:p>
    <w:p w14:paraId="2CA8D9D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 # Play the Root Note of the scale</w:t>
      </w:r>
    </w:p>
    <w:p w14:paraId="64BA51B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  #Play the note for the length of the value stored in $t3</w:t>
      </w:r>
    </w:p>
    <w:p w14:paraId="5ADDCB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1</w:t>
      </w:r>
    </w:p>
    <w:p w14:paraId="09CCF9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177C3F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4940D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EC6E8B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3rd of the scale</w:t>
      </w:r>
    </w:p>
    <w:p w14:paraId="7FDAD1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08B65CA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3 # Increment the root note by 3 semitones to reach the 3rd of the scale and set that note to $t2</w:t>
      </w:r>
    </w:p>
    <w:p w14:paraId="570E589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5C69DA2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#Play the note for the length of the value stored in $t3</w:t>
      </w:r>
    </w:p>
    <w:p w14:paraId="63E395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2</w:t>
      </w:r>
    </w:p>
    <w:p w14:paraId="2CF43F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13A31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07A60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1D8C99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5th of the scale</w:t>
      </w:r>
    </w:p>
    <w:p w14:paraId="44BA70E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3F8B5A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6027BD2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6F91122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2B71715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3A1568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625201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F2156E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D110D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5243B3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A50A8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35B0A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6BD686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0B5B0B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ECBEC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04FBC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brokenMajor7thChord:</w:t>
      </w:r>
      <w:r w:rsidRPr="00080DE4">
        <w:rPr>
          <w:rFonts w:ascii="Times New Roman" w:hAnsi="Times New Roman" w:cs="Times New Roman"/>
          <w:sz w:val="24"/>
          <w:szCs w:val="24"/>
        </w:rPr>
        <w:tab/>
      </w:r>
    </w:p>
    <w:p w14:paraId="7DFD11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09BA6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the Root note of the Chord</w:t>
      </w:r>
    </w:p>
    <w:p w14:paraId="1E3E7E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5E8E2B4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0F1F35B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B5D39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26833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28A4E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3EF9B19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0C1E13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8E73FF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A8E344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C77AB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35EC109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4 # Increment the root note by 4 semitones to reach the 3rd of the scale and set that note to $t2</w:t>
      </w:r>
    </w:p>
    <w:p w14:paraId="3C44316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1F2885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0A2D3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3188A7E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629DB8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7CD74C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005039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5B671B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 xml:space="preserve">        </w:t>
      </w:r>
      <w:r w:rsidRPr="00080DE4">
        <w:rPr>
          <w:rFonts w:ascii="Times New Roman" w:hAnsi="Times New Roman" w:cs="Times New Roman"/>
          <w:sz w:val="24"/>
          <w:szCs w:val="24"/>
        </w:rPr>
        <w:tab/>
        <w:t>li $v0, 32</w:t>
      </w:r>
    </w:p>
    <w:p w14:paraId="1D86D81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91BA09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13EBFB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F0FA3A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7606CB6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7DB651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565D1F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4D8E57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68D0048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0F4B6CD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B9A4E5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9BD27B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78A980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9C02D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CA5AF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B523C0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CD65FE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672A7FD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11 # Increment the root note by 11 semitones to reach the 7th of the scale and set that note to $t2</w:t>
      </w:r>
    </w:p>
    <w:p w14:paraId="6476D0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3D2847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4D3919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2294346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2AABBC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96937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48344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AF161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93181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0B4DA54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CC9C49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2388D3F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major7thChord</w:t>
      </w:r>
    </w:p>
    <w:p w14:paraId="53387A2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8B318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major7thChord:</w:t>
      </w:r>
      <w:r w:rsidRPr="00080DE4">
        <w:rPr>
          <w:rFonts w:ascii="Times New Roman" w:hAnsi="Times New Roman" w:cs="Times New Roman"/>
          <w:sz w:val="24"/>
          <w:szCs w:val="24"/>
        </w:rPr>
        <w:tab/>
      </w:r>
    </w:p>
    <w:p w14:paraId="49C6EE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li $v0, 37 </w:t>
      </w:r>
    </w:p>
    <w:p w14:paraId="6FC0564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 # Play the Root Note of the scale</w:t>
      </w:r>
    </w:p>
    <w:p w14:paraId="40BA57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  #Play the note for the length of the value stored in $t3</w:t>
      </w:r>
    </w:p>
    <w:p w14:paraId="47BF94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1</w:t>
      </w:r>
    </w:p>
    <w:p w14:paraId="1BA4450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07F937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EC28E5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8DBB9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3rd of the scale</w:t>
      </w:r>
    </w:p>
    <w:p w14:paraId="7076ECF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1D6CAB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4 # Increment the root note by 4 semitones to reach the 3rd of the scale and set that note to $t2</w:t>
      </w:r>
    </w:p>
    <w:p w14:paraId="6CF183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0844E4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#Play the note for the length of the value stored in $t3</w:t>
      </w:r>
    </w:p>
    <w:p w14:paraId="55ED8A6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2</w:t>
      </w:r>
    </w:p>
    <w:p w14:paraId="14E2AC4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56F77E4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FB5226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2F54F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5th of the scale</w:t>
      </w:r>
    </w:p>
    <w:p w14:paraId="67E5FE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7D51687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372141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11E8DB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2D2A85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535098E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5605C2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607B0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0099E3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7th of the scale</w:t>
      </w:r>
    </w:p>
    <w:p w14:paraId="6C08A8A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233A2F3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11 # Increment the root note by 11 semitones to reach the 7th of the scale and set that note to $t2</w:t>
      </w:r>
    </w:p>
    <w:p w14:paraId="0A31F4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7th of the Scale</w:t>
      </w:r>
    </w:p>
    <w:p w14:paraId="398BE91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4779647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17108F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716608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25FA4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5A4167B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A33E5D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brokenMinor7thChord:</w:t>
      </w:r>
      <w:r w:rsidRPr="00080DE4">
        <w:rPr>
          <w:rFonts w:ascii="Times New Roman" w:hAnsi="Times New Roman" w:cs="Times New Roman"/>
          <w:sz w:val="24"/>
          <w:szCs w:val="24"/>
        </w:rPr>
        <w:tab/>
      </w:r>
    </w:p>
    <w:p w14:paraId="540447B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433FE1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the Root note of the Chord</w:t>
      </w:r>
    </w:p>
    <w:p w14:paraId="04AFDB7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698422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0D2A800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27E55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3AC6BF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8B776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313A3E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227C8EF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F84703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36D2D94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51E77CE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38B03FA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3 # Increment the root note by 3 semitones to reach the flat 3rd of the scale and set that note to $t2</w:t>
      </w:r>
    </w:p>
    <w:p w14:paraId="5C87B6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flat 3rd of the scale</w:t>
      </w:r>
    </w:p>
    <w:p w14:paraId="5D7C9F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11121A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7E9FDF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la $a3, 127</w:t>
      </w:r>
    </w:p>
    <w:p w14:paraId="564EE0F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B1909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A96B5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02B272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2D2B33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832056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7206D2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AD2091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36B4AD7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4C6FD2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78DECC4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1650C2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3350CCA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DC76B1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66373E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062EB2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7DE4A09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6F0D39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1FF2E8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44BF24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3F6BA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5B4E8D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10 # Increment the root note by 10 semitones to reach the flat 7th of the scale and set that note to $t2</w:t>
      </w:r>
    </w:p>
    <w:p w14:paraId="6F84281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flat 7th of the Scale</w:t>
      </w:r>
    </w:p>
    <w:p w14:paraId="3C03EF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DF68BC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765D4B2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7417F1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55A9E3B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71911D9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72858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11CBDD8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54FDCDA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7C711B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1AFFDDC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minor7thChord</w:t>
      </w:r>
    </w:p>
    <w:p w14:paraId="64EC8AB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19168E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minor7thChord:</w:t>
      </w:r>
      <w:r w:rsidRPr="00080DE4">
        <w:rPr>
          <w:rFonts w:ascii="Times New Roman" w:hAnsi="Times New Roman" w:cs="Times New Roman"/>
          <w:sz w:val="24"/>
          <w:szCs w:val="24"/>
        </w:rPr>
        <w:tab/>
      </w:r>
    </w:p>
    <w:p w14:paraId="2271BC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li $v0, 37 </w:t>
      </w:r>
    </w:p>
    <w:p w14:paraId="0052E9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 # Play the Root Note of the scale</w:t>
      </w:r>
    </w:p>
    <w:p w14:paraId="07E751F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  #Play the note for the length of the value stored in $t3</w:t>
      </w:r>
    </w:p>
    <w:p w14:paraId="504086B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1</w:t>
      </w:r>
    </w:p>
    <w:p w14:paraId="567DDB3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355094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F6BDD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80DB06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 Play the flat 3rd of the scale</w:t>
      </w:r>
    </w:p>
    <w:p w14:paraId="6034E20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67D081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3 # Increment the root note by 3 semitones to reach the flat 3rd of the scale and set that note to $t2</w:t>
      </w:r>
    </w:p>
    <w:p w14:paraId="44F8C2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flat 3rd of the scale</w:t>
      </w:r>
    </w:p>
    <w:p w14:paraId="165C3DD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#Play the note for the length of the value stored in $t3</w:t>
      </w:r>
    </w:p>
    <w:p w14:paraId="6BBE5A1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2</w:t>
      </w:r>
    </w:p>
    <w:p w14:paraId="0092380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047B8C0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2B8BB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53ED79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5th of the scale</w:t>
      </w:r>
    </w:p>
    <w:p w14:paraId="585C6F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6D1EAE1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4D0A191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1771C5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02B09FC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4CEF38D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106460E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5E5813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09BD16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flat 7th of the scale</w:t>
      </w:r>
    </w:p>
    <w:p w14:paraId="74BD714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22B06DB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10 # Increment the root note by 10 semitones to reach the flat 7th of the scale and set that note to $t2</w:t>
      </w:r>
    </w:p>
    <w:p w14:paraId="656EDE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7th of the Scale</w:t>
      </w:r>
    </w:p>
    <w:p w14:paraId="694A66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6654CA8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5DE9D99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6F4DFD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1DF885D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6232848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7142F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brokenDominant7thChord:</w:t>
      </w:r>
      <w:r w:rsidRPr="00080DE4">
        <w:rPr>
          <w:rFonts w:ascii="Times New Roman" w:hAnsi="Times New Roman" w:cs="Times New Roman"/>
          <w:sz w:val="24"/>
          <w:szCs w:val="24"/>
        </w:rPr>
        <w:tab/>
      </w:r>
    </w:p>
    <w:p w14:paraId="6C6C3B6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0F2F608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w:t>
      </w:r>
      <w:r w:rsidRPr="00080DE4">
        <w:rPr>
          <w:rFonts w:ascii="Times New Roman" w:hAnsi="Times New Roman" w:cs="Times New Roman"/>
          <w:sz w:val="24"/>
          <w:szCs w:val="24"/>
        </w:rPr>
        <w:tab/>
        <w:t># Play the Root note of the Chord</w:t>
      </w:r>
    </w:p>
    <w:p w14:paraId="279685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547C94B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4A62877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0F3257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4AF1F6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F90B1D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2D02AB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5A8830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35C02C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286C61B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0ED845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12FBF0A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addi $t2, $t1, 4 # Increment the root note by 4 semitones to reach the 3rd of the scale and set that note to $t2</w:t>
      </w:r>
    </w:p>
    <w:p w14:paraId="664BFCB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0C2B3F0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21E49C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0F0268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6A73FD6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ECDB60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4CE1C2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621B527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4D36BB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47C1208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709FCB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531B7C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4F6319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27D4C67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28CEB41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1CDF058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32E3267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4F468B3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0570EA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6DAD2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13DB6E6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6427FD4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6D2C50A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581FEC6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5BBD8A2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31</w:t>
      </w:r>
    </w:p>
    <w:p w14:paraId="116AE13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10 # Increment the root note by 11 semitones to reach the flat 7th of the scale and set that note to $t2</w:t>
      </w:r>
    </w:p>
    <w:p w14:paraId="4C4F31B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1533AD9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p>
    <w:p w14:paraId="7A97982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0</w:t>
      </w:r>
      <w:r w:rsidRPr="00080DE4">
        <w:rPr>
          <w:rFonts w:ascii="Times New Roman" w:hAnsi="Times New Roman" w:cs="Times New Roman"/>
          <w:sz w:val="24"/>
          <w:szCs w:val="24"/>
        </w:rPr>
        <w:tab/>
      </w:r>
    </w:p>
    <w:p w14:paraId="24B5EF2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72A3BDB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0EB1476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420D306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#sleep</w:t>
      </w:r>
    </w:p>
    <w:p w14:paraId="0F07C90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li $v0, 32</w:t>
      </w:r>
    </w:p>
    <w:p w14:paraId="38B7B59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la $a0, ($t3)</w:t>
      </w:r>
    </w:p>
    <w:p w14:paraId="7ABDFD2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 xml:space="preserve">        </w:t>
      </w:r>
      <w:r w:rsidRPr="00080DE4">
        <w:rPr>
          <w:rFonts w:ascii="Times New Roman" w:hAnsi="Times New Roman" w:cs="Times New Roman"/>
          <w:sz w:val="24"/>
          <w:szCs w:val="24"/>
        </w:rPr>
        <w:tab/>
        <w:t>syscall</w:t>
      </w:r>
    </w:p>
    <w:p w14:paraId="65A4B952"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7B66730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dominant7thChord</w:t>
      </w:r>
    </w:p>
    <w:p w14:paraId="2456BCA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E8F99F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t>dominant7thChord:</w:t>
      </w:r>
      <w:r w:rsidRPr="00080DE4">
        <w:rPr>
          <w:rFonts w:ascii="Times New Roman" w:hAnsi="Times New Roman" w:cs="Times New Roman"/>
          <w:sz w:val="24"/>
          <w:szCs w:val="24"/>
        </w:rPr>
        <w:tab/>
      </w:r>
    </w:p>
    <w:p w14:paraId="5611C5D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xml:space="preserve">li $v0, 37 </w:t>
      </w:r>
    </w:p>
    <w:p w14:paraId="02E066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($t1) # Play the Root Note of the scale</w:t>
      </w:r>
    </w:p>
    <w:p w14:paraId="75D4DD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lastRenderedPageBreak/>
        <w:tab/>
      </w:r>
      <w:r w:rsidRPr="00080DE4">
        <w:rPr>
          <w:rFonts w:ascii="Times New Roman" w:hAnsi="Times New Roman" w:cs="Times New Roman"/>
          <w:sz w:val="24"/>
          <w:szCs w:val="24"/>
        </w:rPr>
        <w:tab/>
        <w:t>la $a1, ($t3)  #Play the note for the length of the value stored in $t3</w:t>
      </w:r>
    </w:p>
    <w:p w14:paraId="02436515"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1</w:t>
      </w:r>
    </w:p>
    <w:p w14:paraId="6E89835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2C814B2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72BC7F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5A42C0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3rd of the scale</w:t>
      </w:r>
    </w:p>
    <w:p w14:paraId="663A9B01"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71595C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4 # Increment the root note by 4 semitones to reach the 3rd of the scale and set that note to $t2</w:t>
      </w:r>
    </w:p>
    <w:p w14:paraId="0C42D86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w:t>
      </w:r>
      <w:r w:rsidRPr="00080DE4">
        <w:rPr>
          <w:rFonts w:ascii="Times New Roman" w:hAnsi="Times New Roman" w:cs="Times New Roman"/>
          <w:sz w:val="24"/>
          <w:szCs w:val="24"/>
        </w:rPr>
        <w:tab/>
        <w:t># Play the 3rd of the scale</w:t>
      </w:r>
    </w:p>
    <w:p w14:paraId="7B752B3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#Play the note for the length of the value stored in $t3</w:t>
      </w:r>
    </w:p>
    <w:p w14:paraId="59075BC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2</w:t>
      </w:r>
    </w:p>
    <w:p w14:paraId="0A58E51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0F59909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7A0D375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810E4D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5th of the scale</w:t>
      </w:r>
    </w:p>
    <w:p w14:paraId="6B26E2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4DBC871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7 # Increment the root note by 7 semitones to reach the 5th of the scale and set that note to $t2</w:t>
      </w:r>
    </w:p>
    <w:p w14:paraId="5497453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5th of the Scale</w:t>
      </w:r>
    </w:p>
    <w:p w14:paraId="4A4709E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2252A76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57EBCEE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0C6DB3F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679DACB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6F9070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Play the 7th of the scale</w:t>
      </w:r>
    </w:p>
    <w:p w14:paraId="3A90A4F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37</w:t>
      </w:r>
    </w:p>
    <w:p w14:paraId="5A155B6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addi $t2, $t1, 10 # Increment the root note by 10 semitones to reach the flat 7th of the scale and set that note to $t2</w:t>
      </w:r>
    </w:p>
    <w:p w14:paraId="005FE5F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($t2)   # Play the flat 7th of the Scale</w:t>
      </w:r>
    </w:p>
    <w:p w14:paraId="7A0712D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$a1, ($t3)</w:t>
      </w:r>
      <w:r w:rsidRPr="00080DE4">
        <w:rPr>
          <w:rFonts w:ascii="Times New Roman" w:hAnsi="Times New Roman" w:cs="Times New Roman"/>
          <w:sz w:val="24"/>
          <w:szCs w:val="24"/>
        </w:rPr>
        <w:tab/>
        <w:t>#  Play the note for the length of the value stored in $t3</w:t>
      </w:r>
    </w:p>
    <w:p w14:paraId="7C6BC76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$a2, 3</w:t>
      </w:r>
    </w:p>
    <w:p w14:paraId="4DCECE0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$a3, 127</w:t>
      </w:r>
    </w:p>
    <w:p w14:paraId="11C3DC1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21DFDCA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 end</w:t>
      </w:r>
    </w:p>
    <w:p w14:paraId="24212BF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7A0842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end:</w:t>
      </w:r>
    </w:p>
    <w:p w14:paraId="53FA11A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Ask the user if they would like to restart.</w:t>
      </w:r>
    </w:p>
    <w:p w14:paraId="3B83EC7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li $v0, 4</w:t>
      </w:r>
    </w:p>
    <w:p w14:paraId="4F135EEE"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la $a0, askRestart</w:t>
      </w:r>
    </w:p>
    <w:p w14:paraId="352DB82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syscall</w:t>
      </w:r>
    </w:p>
    <w:p w14:paraId="35FEE5B8"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EBFA21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 Get User Input</w:t>
      </w:r>
    </w:p>
    <w:p w14:paraId="68BAAC9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requestUserInput</w:t>
      </w:r>
    </w:p>
    <w:p w14:paraId="5C7CF5D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jal getUserInput</w:t>
      </w:r>
    </w:p>
    <w:p w14:paraId="40EF83F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FA7165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810DF80"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1, main # If user inputs 1, restart</w:t>
      </w:r>
    </w:p>
    <w:p w14:paraId="0A5AE77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t>beq $t7, 2, endOfProgram# if the user inputs 2, end program</w:t>
      </w:r>
    </w:p>
    <w:p w14:paraId="5C6DF839"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p>
    <w:p w14:paraId="01D88D8F"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6BBB5B2C"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DA597FB"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0BCB6DC3" w14:textId="43D24C5D" w:rsid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endOfProgram:</w:t>
      </w:r>
    </w:p>
    <w:p w14:paraId="75C87103" w14:textId="77777777" w:rsidR="00080DE4" w:rsidRDefault="00080DE4">
      <w:pPr>
        <w:rPr>
          <w:rFonts w:ascii="Times New Roman" w:hAnsi="Times New Roman" w:cs="Times New Roman"/>
          <w:sz w:val="24"/>
          <w:szCs w:val="24"/>
        </w:rPr>
      </w:pPr>
      <w:r>
        <w:rPr>
          <w:rFonts w:ascii="Times New Roman" w:hAnsi="Times New Roman" w:cs="Times New Roman"/>
          <w:sz w:val="24"/>
          <w:szCs w:val="24"/>
        </w:rPr>
        <w:br w:type="page"/>
      </w:r>
    </w:p>
    <w:p w14:paraId="6C5CEBE3" w14:textId="51125380" w:rsidR="00080DE4" w:rsidRDefault="003107EA"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Tools</w:t>
      </w:r>
    </w:p>
    <w:p w14:paraId="471A36D5" w14:textId="53B66158" w:rsidR="003107EA" w:rsidRDefault="003107EA" w:rsidP="00080DE4">
      <w:pPr>
        <w:autoSpaceDE w:val="0"/>
        <w:autoSpaceDN w:val="0"/>
        <w:adjustRightInd w:val="0"/>
        <w:spacing w:after="0" w:line="240" w:lineRule="auto"/>
        <w:rPr>
          <w:rFonts w:ascii="Times New Roman" w:hAnsi="Times New Roman" w:cs="Times New Roman"/>
          <w:b/>
          <w:bCs/>
          <w:sz w:val="28"/>
          <w:szCs w:val="28"/>
          <w:u w:val="single"/>
        </w:rPr>
      </w:pPr>
    </w:p>
    <w:p w14:paraId="16C15040" w14:textId="69BA7203" w:rsidR="003107EA" w:rsidRDefault="003107EA"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My program was written using a version of MARS named MARS++. This version of MARS introduces more MIDI syscalls that allow the MARS to output up to 15 MIDI tones at once. I will link a download to MARS++ within my project submission on Blackboard.</w:t>
      </w:r>
    </w:p>
    <w:p w14:paraId="30B4C4A4" w14:textId="21E8A278" w:rsidR="00E44702" w:rsidRDefault="00E44702" w:rsidP="00080DE4">
      <w:pPr>
        <w:autoSpaceDE w:val="0"/>
        <w:autoSpaceDN w:val="0"/>
        <w:adjustRightInd w:val="0"/>
        <w:spacing w:after="0" w:line="240" w:lineRule="auto"/>
        <w:rPr>
          <w:rFonts w:ascii="Times New Roman" w:hAnsi="Times New Roman" w:cs="Times New Roman"/>
          <w:sz w:val="24"/>
          <w:szCs w:val="24"/>
        </w:rPr>
      </w:pPr>
    </w:p>
    <w:p w14:paraId="74AD95BB" w14:textId="779CD311" w:rsidR="00E44702" w:rsidRDefault="00E44702"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User Instructions</w:t>
      </w:r>
    </w:p>
    <w:p w14:paraId="565A1DA6" w14:textId="5A30477D" w:rsidR="00E44702" w:rsidRDefault="00E44702" w:rsidP="00080DE4">
      <w:pPr>
        <w:autoSpaceDE w:val="0"/>
        <w:autoSpaceDN w:val="0"/>
        <w:adjustRightInd w:val="0"/>
        <w:spacing w:after="0" w:line="240" w:lineRule="auto"/>
        <w:rPr>
          <w:rFonts w:ascii="Times New Roman" w:hAnsi="Times New Roman" w:cs="Times New Roman"/>
          <w:b/>
          <w:bCs/>
          <w:sz w:val="28"/>
          <w:szCs w:val="28"/>
          <w:u w:val="single"/>
        </w:rPr>
      </w:pPr>
    </w:p>
    <w:p w14:paraId="09336C9E" w14:textId="2A39E02A" w:rsidR="00E44702" w:rsidRDefault="00E44702"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run the program the user first must download MARS++. After that, simply open 822563190_BumbasiRylan_FinalProject.ASM in MARS++ and compile and run the .ASM file. The program will </w:t>
      </w:r>
      <w:r w:rsidR="00AA047C">
        <w:rPr>
          <w:rFonts w:ascii="Times New Roman" w:hAnsi="Times New Roman" w:cs="Times New Roman"/>
          <w:sz w:val="24"/>
          <w:szCs w:val="24"/>
        </w:rPr>
        <w:t>start,</w:t>
      </w:r>
      <w:r>
        <w:rPr>
          <w:rFonts w:ascii="Times New Roman" w:hAnsi="Times New Roman" w:cs="Times New Roman"/>
          <w:sz w:val="24"/>
          <w:szCs w:val="24"/>
        </w:rPr>
        <w:t xml:space="preserve"> and instructions will be given to the user on when and what to input.</w:t>
      </w:r>
    </w:p>
    <w:p w14:paraId="09597E35" w14:textId="494B6DA7" w:rsidR="000B31DB" w:rsidRDefault="000B31DB" w:rsidP="00080DE4">
      <w:pPr>
        <w:autoSpaceDE w:val="0"/>
        <w:autoSpaceDN w:val="0"/>
        <w:adjustRightInd w:val="0"/>
        <w:spacing w:after="0" w:line="240" w:lineRule="auto"/>
        <w:rPr>
          <w:rFonts w:ascii="Times New Roman" w:hAnsi="Times New Roman" w:cs="Times New Roman"/>
          <w:sz w:val="24"/>
          <w:szCs w:val="24"/>
        </w:rPr>
      </w:pPr>
    </w:p>
    <w:p w14:paraId="6DBA748F" w14:textId="211D1ED6" w:rsidR="000B31DB" w:rsidRDefault="000B31DB" w:rsidP="00080DE4">
      <w:pPr>
        <w:autoSpaceDE w:val="0"/>
        <w:autoSpaceDN w:val="0"/>
        <w:adjustRightInd w:val="0"/>
        <w:spacing w:after="0" w:line="240" w:lineRule="auto"/>
        <w:rPr>
          <w:rFonts w:ascii="Times New Roman" w:hAnsi="Times New Roman" w:cs="Times New Roman"/>
          <w:b/>
          <w:bCs/>
          <w:sz w:val="28"/>
          <w:szCs w:val="28"/>
          <w:u w:val="single"/>
        </w:rPr>
      </w:pPr>
      <w:r w:rsidRPr="000B31DB">
        <w:rPr>
          <w:rFonts w:ascii="Times New Roman" w:hAnsi="Times New Roman" w:cs="Times New Roman"/>
          <w:b/>
          <w:bCs/>
          <w:sz w:val="28"/>
          <w:szCs w:val="28"/>
          <w:u w:val="single"/>
        </w:rPr>
        <w:t>Functions Explained</w:t>
      </w:r>
    </w:p>
    <w:p w14:paraId="7534B6AE" w14:textId="0251213C" w:rsidR="000B31DB" w:rsidRDefault="000B31DB" w:rsidP="00080DE4">
      <w:pPr>
        <w:autoSpaceDE w:val="0"/>
        <w:autoSpaceDN w:val="0"/>
        <w:adjustRightInd w:val="0"/>
        <w:spacing w:after="0" w:line="240" w:lineRule="auto"/>
        <w:rPr>
          <w:rFonts w:ascii="Times New Roman" w:hAnsi="Times New Roman" w:cs="Times New Roman"/>
          <w:b/>
          <w:bCs/>
          <w:sz w:val="28"/>
          <w:szCs w:val="28"/>
          <w:u w:val="single"/>
        </w:rPr>
      </w:pPr>
    </w:p>
    <w:p w14:paraId="7D749D2F" w14:textId="461053ED" w:rsidR="000B31DB" w:rsidRDefault="00EE5251" w:rsidP="00080DE4">
      <w:pPr>
        <w:autoSpaceDE w:val="0"/>
        <w:autoSpaceDN w:val="0"/>
        <w:adjustRightInd w:val="0"/>
        <w:spacing w:after="0" w:line="240" w:lineRule="auto"/>
        <w:rPr>
          <w:rFonts w:ascii="Times New Roman" w:hAnsi="Times New Roman" w:cs="Times New Roman"/>
          <w:sz w:val="24"/>
          <w:szCs w:val="24"/>
        </w:rPr>
      </w:pPr>
      <w:r w:rsidRPr="00EE5251">
        <w:rPr>
          <w:rFonts w:ascii="Times New Roman" w:hAnsi="Times New Roman" w:cs="Times New Roman"/>
          <w:b/>
          <w:bCs/>
          <w:sz w:val="24"/>
          <w:szCs w:val="24"/>
        </w:rPr>
        <w:t>majorScale/minorScale</w:t>
      </w:r>
      <w:r>
        <w:rPr>
          <w:rFonts w:ascii="Times New Roman" w:hAnsi="Times New Roman" w:cs="Times New Roman"/>
          <w:sz w:val="24"/>
          <w:szCs w:val="24"/>
        </w:rPr>
        <w:t>: How this function works is that it takes the root note stored in register one and progresses the value of $t1 with an addi instruction on register $t2. The reason why I opted to increment register $t2 instead of register $t1 is so that I always have access to the root note pitch stored in register $t1. By creating my scale functions this way, it allowed me to easily make separate scales that were off pitch when I coded my random pitch scales in my pitchRecognitionTest section of my code.</w:t>
      </w:r>
    </w:p>
    <w:p w14:paraId="7B707A38" w14:textId="250DAF5B" w:rsidR="00EE5251" w:rsidRDefault="00EE5251" w:rsidP="00080DE4">
      <w:pPr>
        <w:autoSpaceDE w:val="0"/>
        <w:autoSpaceDN w:val="0"/>
        <w:adjustRightInd w:val="0"/>
        <w:spacing w:after="0" w:line="240" w:lineRule="auto"/>
        <w:rPr>
          <w:rFonts w:ascii="Times New Roman" w:hAnsi="Times New Roman" w:cs="Times New Roman"/>
          <w:sz w:val="24"/>
          <w:szCs w:val="24"/>
        </w:rPr>
      </w:pPr>
    </w:p>
    <w:p w14:paraId="190CF706" w14:textId="6F55D9DD" w:rsidR="00EE5251" w:rsidRDefault="00EE5251"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displayRootNotes: </w:t>
      </w:r>
      <w:r>
        <w:rPr>
          <w:rFonts w:ascii="Times New Roman" w:hAnsi="Times New Roman" w:cs="Times New Roman"/>
          <w:sz w:val="24"/>
          <w:szCs w:val="24"/>
        </w:rPr>
        <w:t>How this function works is that when it is initially called it will first push $ra into the stack. Then the function will print a message that displays all the root notes, then message that requests user input using a nested jal function. After the program returns to displayRootNotes from the function it jal’d to, the function will pop the stack and restore the value of register $ra and deallocate the stack. Finally the function will return to the address where it was originally called.</w:t>
      </w:r>
    </w:p>
    <w:p w14:paraId="4B93E0D4" w14:textId="03251470" w:rsidR="00EE5251" w:rsidRDefault="00EE5251" w:rsidP="00080DE4">
      <w:pPr>
        <w:autoSpaceDE w:val="0"/>
        <w:autoSpaceDN w:val="0"/>
        <w:adjustRightInd w:val="0"/>
        <w:spacing w:after="0" w:line="240" w:lineRule="auto"/>
        <w:rPr>
          <w:rFonts w:ascii="Times New Roman" w:hAnsi="Times New Roman" w:cs="Times New Roman"/>
          <w:sz w:val="24"/>
          <w:szCs w:val="24"/>
        </w:rPr>
      </w:pPr>
    </w:p>
    <w:p w14:paraId="3CA2382F" w14:textId="5ADF0FF5" w:rsidR="00EE5251" w:rsidRDefault="00EE5251"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getRootNote: </w:t>
      </w:r>
      <w:r>
        <w:rPr>
          <w:rFonts w:ascii="Times New Roman" w:hAnsi="Times New Roman" w:cs="Times New Roman"/>
          <w:sz w:val="24"/>
          <w:szCs w:val="24"/>
        </w:rPr>
        <w:t xml:space="preserve">This function behaves like a for loop where the condition is that the function will continue to repeat until the condition is met that the number of times that it loops is strictly less than or equal too the value that the user inputted when they were asked to select a rootNote. The reason it loops this way is because the user is able to select a root note within the rootNote array by entering the number that correlates with the index in the array that the root note is stored in. After the array is finished traversing to the index that it needs to satisfy the user’s input, it will store the value at the current index into register $t6. Lastly, when the loops break, it will jump to the exitGetRootNote function. </w:t>
      </w:r>
    </w:p>
    <w:p w14:paraId="2B4C0A13" w14:textId="77777777" w:rsidR="00EE5251" w:rsidRDefault="00EE5251" w:rsidP="00080DE4">
      <w:pPr>
        <w:autoSpaceDE w:val="0"/>
        <w:autoSpaceDN w:val="0"/>
        <w:adjustRightInd w:val="0"/>
        <w:spacing w:after="0" w:line="240" w:lineRule="auto"/>
        <w:rPr>
          <w:rFonts w:ascii="Times New Roman" w:hAnsi="Times New Roman" w:cs="Times New Roman"/>
          <w:b/>
          <w:bCs/>
          <w:sz w:val="24"/>
          <w:szCs w:val="24"/>
        </w:rPr>
      </w:pPr>
    </w:p>
    <w:p w14:paraId="0D2B40D8" w14:textId="363E646D" w:rsidR="00EE5251" w:rsidRDefault="00EE5251"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exitGetRootNote:</w:t>
      </w:r>
      <w:r>
        <w:rPr>
          <w:rFonts w:ascii="Times New Roman" w:hAnsi="Times New Roman" w:cs="Times New Roman"/>
          <w:sz w:val="24"/>
          <w:szCs w:val="24"/>
        </w:rPr>
        <w:t xml:space="preserve"> This function will take the root note value stored in register $t6 and store it in register $t1. It does this so that </w:t>
      </w:r>
      <w:r w:rsidR="001C58B6">
        <w:rPr>
          <w:rFonts w:ascii="Times New Roman" w:hAnsi="Times New Roman" w:cs="Times New Roman"/>
          <w:sz w:val="24"/>
          <w:szCs w:val="24"/>
        </w:rPr>
        <w:t xml:space="preserve">when the majority other functions that plays scales get called, they will use treat register 1 as the </w:t>
      </w:r>
      <w:r w:rsidR="00BB3EDB">
        <w:rPr>
          <w:rFonts w:ascii="Times New Roman" w:hAnsi="Times New Roman" w:cs="Times New Roman"/>
          <w:sz w:val="24"/>
          <w:szCs w:val="24"/>
        </w:rPr>
        <w:t>root Note</w:t>
      </w:r>
      <w:r w:rsidR="001C58B6">
        <w:rPr>
          <w:rFonts w:ascii="Times New Roman" w:hAnsi="Times New Roman" w:cs="Times New Roman"/>
          <w:sz w:val="24"/>
          <w:szCs w:val="24"/>
        </w:rPr>
        <w:t xml:space="preserve">. </w:t>
      </w:r>
      <w:r w:rsidR="00BB3EDB">
        <w:rPr>
          <w:rFonts w:ascii="Times New Roman" w:hAnsi="Times New Roman" w:cs="Times New Roman"/>
          <w:sz w:val="24"/>
          <w:szCs w:val="24"/>
        </w:rPr>
        <w:t>This function will also initialize $t3 to a word “halfCount” which has a value of 500. This is done so that the MIDI instructions can use $t3 to specify the duration that they will play the requested MIDI sound.</w:t>
      </w:r>
    </w:p>
    <w:p w14:paraId="129F80E4" w14:textId="0C2075C3" w:rsidR="001C082C" w:rsidRDefault="001C082C" w:rsidP="00080DE4">
      <w:pPr>
        <w:autoSpaceDE w:val="0"/>
        <w:autoSpaceDN w:val="0"/>
        <w:adjustRightInd w:val="0"/>
        <w:spacing w:after="0" w:line="240" w:lineRule="auto"/>
        <w:rPr>
          <w:rFonts w:ascii="Times New Roman" w:hAnsi="Times New Roman" w:cs="Times New Roman"/>
          <w:sz w:val="24"/>
          <w:szCs w:val="24"/>
        </w:rPr>
      </w:pPr>
    </w:p>
    <w:p w14:paraId="54525F87" w14:textId="704844B9" w:rsidR="001C082C" w:rsidRDefault="001C082C"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generateRandomInt:</w:t>
      </w:r>
      <w:r>
        <w:rPr>
          <w:rFonts w:ascii="Times New Roman" w:hAnsi="Times New Roman" w:cs="Times New Roman"/>
          <w:sz w:val="24"/>
          <w:szCs w:val="24"/>
        </w:rPr>
        <w:t xml:space="preserve"> This function will first use two addi instructions on register $a1 and register $v0 to generate a random number between 0-9 which gets sent to be held is register $a0. This function will loop infinitely under the condition that the random number generated is no in the inclusive range from 3 to 6. Once a number in the range is generated, the function will jump to grabRandomInt</w:t>
      </w:r>
    </w:p>
    <w:p w14:paraId="50F731AD" w14:textId="0C80B27D" w:rsidR="001C082C" w:rsidRDefault="001C082C" w:rsidP="00080DE4">
      <w:pPr>
        <w:autoSpaceDE w:val="0"/>
        <w:autoSpaceDN w:val="0"/>
        <w:adjustRightInd w:val="0"/>
        <w:spacing w:after="0" w:line="240" w:lineRule="auto"/>
        <w:rPr>
          <w:rFonts w:ascii="Times New Roman" w:hAnsi="Times New Roman" w:cs="Times New Roman"/>
          <w:sz w:val="24"/>
          <w:szCs w:val="24"/>
        </w:rPr>
      </w:pPr>
    </w:p>
    <w:p w14:paraId="5D714D78" w14:textId="77777777" w:rsidR="00591D92" w:rsidRDefault="001C082C" w:rsidP="00080DE4">
      <w:pPr>
        <w:autoSpaceDE w:val="0"/>
        <w:autoSpaceDN w:val="0"/>
        <w:adjustRightInd w:val="0"/>
        <w:spacing w:after="0" w:line="240" w:lineRule="auto"/>
        <w:rPr>
          <w:rFonts w:ascii="Times New Roman" w:hAnsi="Times New Roman" w:cs="Times New Roman"/>
          <w:sz w:val="24"/>
          <w:szCs w:val="24"/>
        </w:rPr>
      </w:pPr>
      <w:r w:rsidRPr="001C082C">
        <w:rPr>
          <w:rFonts w:ascii="Times New Roman" w:hAnsi="Times New Roman" w:cs="Times New Roman"/>
          <w:b/>
          <w:bCs/>
          <w:sz w:val="24"/>
          <w:szCs w:val="24"/>
        </w:rPr>
        <w:lastRenderedPageBreak/>
        <w:t>grabRandomInt</w:t>
      </w:r>
      <w:r>
        <w:rPr>
          <w:rFonts w:ascii="Times New Roman" w:hAnsi="Times New Roman" w:cs="Times New Roman"/>
          <w:b/>
          <w:bCs/>
          <w:sz w:val="24"/>
          <w:szCs w:val="24"/>
        </w:rPr>
        <w:t xml:space="preserve">: </w:t>
      </w:r>
      <w:r>
        <w:rPr>
          <w:rFonts w:ascii="Times New Roman" w:hAnsi="Times New Roman" w:cs="Times New Roman"/>
          <w:sz w:val="24"/>
          <w:szCs w:val="24"/>
        </w:rPr>
        <w:t>This function will take the randomly generated number from the generateRandomInt function and store the value generated into register $t0. This function will then return to the $ra value that was stored when generateRandomInt was called.</w:t>
      </w:r>
    </w:p>
    <w:p w14:paraId="73DCD417" w14:textId="77777777" w:rsidR="00AD1493" w:rsidRDefault="00AD1493" w:rsidP="00080DE4">
      <w:pPr>
        <w:autoSpaceDE w:val="0"/>
        <w:autoSpaceDN w:val="0"/>
        <w:adjustRightInd w:val="0"/>
        <w:spacing w:after="0" w:line="240" w:lineRule="auto"/>
        <w:rPr>
          <w:rFonts w:ascii="Times New Roman" w:hAnsi="Times New Roman" w:cs="Times New Roman"/>
          <w:sz w:val="24"/>
          <w:szCs w:val="24"/>
        </w:rPr>
      </w:pPr>
    </w:p>
    <w:p w14:paraId="404C1357" w14:textId="7B1ADBD6" w:rsidR="001C082C" w:rsidRDefault="00591D92"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pitchRecognitionTest: </w:t>
      </w:r>
      <w:r>
        <w:rPr>
          <w:rFonts w:ascii="Times New Roman" w:hAnsi="Times New Roman" w:cs="Times New Roman"/>
          <w:sz w:val="24"/>
          <w:szCs w:val="24"/>
        </w:rPr>
        <w:t>This section of my code will work by first asking the user to pick a root note. Once a root note is chosen, the program will then generate a random number. Once the random number is generated it will play a scale with a note that is off pitch that corelates to the number that was randomly generated. For example, if the randomly generated number was 4, then the program will play the scale of the root note inputted but the 4</w:t>
      </w:r>
      <w:r w:rsidRPr="00591D92">
        <w:rPr>
          <w:rFonts w:ascii="Times New Roman" w:hAnsi="Times New Roman" w:cs="Times New Roman"/>
          <w:sz w:val="24"/>
          <w:szCs w:val="24"/>
          <w:vertAlign w:val="superscript"/>
        </w:rPr>
        <w:t>th</w:t>
      </w:r>
      <w:r>
        <w:rPr>
          <w:rFonts w:ascii="Times New Roman" w:hAnsi="Times New Roman" w:cs="Times New Roman"/>
          <w:sz w:val="24"/>
          <w:szCs w:val="24"/>
        </w:rPr>
        <w:t xml:space="preserve"> note in the scale will be off pitch. After the program plays the scale for the </w:t>
      </w:r>
      <w:r w:rsidR="001F68B5">
        <w:rPr>
          <w:rFonts w:ascii="Times New Roman" w:hAnsi="Times New Roman" w:cs="Times New Roman"/>
          <w:sz w:val="24"/>
          <w:szCs w:val="24"/>
        </w:rPr>
        <w:t>user,</w:t>
      </w:r>
      <w:r>
        <w:rPr>
          <w:rFonts w:ascii="Times New Roman" w:hAnsi="Times New Roman" w:cs="Times New Roman"/>
          <w:sz w:val="24"/>
          <w:szCs w:val="24"/>
        </w:rPr>
        <w:t xml:space="preserve"> they are prompted to guess which number note in the scale they think is off pitch and the program will tell them if they are right or wrong.</w:t>
      </w:r>
    </w:p>
    <w:p w14:paraId="49C1BAD4" w14:textId="2829435D" w:rsidR="00AD1493" w:rsidRDefault="00AD1493" w:rsidP="00080DE4">
      <w:pPr>
        <w:autoSpaceDE w:val="0"/>
        <w:autoSpaceDN w:val="0"/>
        <w:adjustRightInd w:val="0"/>
        <w:spacing w:after="0" w:line="240" w:lineRule="auto"/>
        <w:rPr>
          <w:rFonts w:ascii="Times New Roman" w:hAnsi="Times New Roman" w:cs="Times New Roman"/>
          <w:sz w:val="24"/>
          <w:szCs w:val="24"/>
        </w:rPr>
      </w:pPr>
    </w:p>
    <w:p w14:paraId="520A1349" w14:textId="632F9BCA" w:rsidR="00AD1493" w:rsidRDefault="00AD1493"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chordMadness: </w:t>
      </w:r>
      <w:r>
        <w:rPr>
          <w:rFonts w:ascii="Times New Roman" w:hAnsi="Times New Roman" w:cs="Times New Roman"/>
          <w:sz w:val="24"/>
          <w:szCs w:val="24"/>
        </w:rPr>
        <w:t xml:space="preserve">This section of my code will work by first initializing MIDI channels 1 – 5 with a piano instrument sound. After this is done the program will ask the user to input a root note. </w:t>
      </w:r>
      <w:r w:rsidR="009E1053">
        <w:rPr>
          <w:rFonts w:ascii="Times New Roman" w:hAnsi="Times New Roman" w:cs="Times New Roman"/>
          <w:sz w:val="24"/>
          <w:szCs w:val="24"/>
        </w:rPr>
        <w:t>Once the root note is choosing, the user will input which chord structure they want to be played. Depending on which chord structure the user chose to play, the program will then first play each note in the chord individually in ascending order before playing all the notes all at once to simulate a chord sound.</w:t>
      </w:r>
    </w:p>
    <w:p w14:paraId="347879E9" w14:textId="0CE9BE35" w:rsidR="007E30AF" w:rsidRDefault="007E30AF" w:rsidP="00080DE4">
      <w:pPr>
        <w:autoSpaceDE w:val="0"/>
        <w:autoSpaceDN w:val="0"/>
        <w:adjustRightInd w:val="0"/>
        <w:spacing w:after="0" w:line="240" w:lineRule="auto"/>
        <w:rPr>
          <w:rFonts w:ascii="Times New Roman" w:hAnsi="Times New Roman" w:cs="Times New Roman"/>
          <w:sz w:val="24"/>
          <w:szCs w:val="24"/>
        </w:rPr>
      </w:pPr>
    </w:p>
    <w:p w14:paraId="7E32B391" w14:textId="37C264F4" w:rsidR="007E30AF" w:rsidRPr="00AD1493" w:rsidRDefault="007E30AF"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rest of the functions in my program are straightforward and well commented that they do not warrant an </w:t>
      </w:r>
      <w:r w:rsidR="00007B3F">
        <w:rPr>
          <w:rFonts w:ascii="Times New Roman" w:hAnsi="Times New Roman" w:cs="Times New Roman"/>
          <w:sz w:val="24"/>
          <w:szCs w:val="24"/>
        </w:rPr>
        <w:t>in-depth</w:t>
      </w:r>
      <w:r>
        <w:rPr>
          <w:rFonts w:ascii="Times New Roman" w:hAnsi="Times New Roman" w:cs="Times New Roman"/>
          <w:sz w:val="24"/>
          <w:szCs w:val="24"/>
        </w:rPr>
        <w:t xml:space="preserve"> explanation)</w:t>
      </w:r>
    </w:p>
    <w:p w14:paraId="0591101D" w14:textId="2923C922" w:rsidR="00EE5251" w:rsidRDefault="00EE5251" w:rsidP="00080DE4">
      <w:pPr>
        <w:autoSpaceDE w:val="0"/>
        <w:autoSpaceDN w:val="0"/>
        <w:adjustRightInd w:val="0"/>
        <w:spacing w:after="0" w:line="240" w:lineRule="auto"/>
        <w:rPr>
          <w:rFonts w:ascii="Times New Roman" w:hAnsi="Times New Roman" w:cs="Times New Roman"/>
          <w:sz w:val="24"/>
          <w:szCs w:val="24"/>
        </w:rPr>
      </w:pPr>
    </w:p>
    <w:p w14:paraId="0DBD80D7" w14:textId="3A046776" w:rsidR="00AA047C" w:rsidRDefault="00AA047C" w:rsidP="00080DE4">
      <w:pPr>
        <w:autoSpaceDE w:val="0"/>
        <w:autoSpaceDN w:val="0"/>
        <w:adjustRightInd w:val="0"/>
        <w:spacing w:after="0" w:line="240" w:lineRule="auto"/>
        <w:rPr>
          <w:rFonts w:ascii="Times New Roman" w:hAnsi="Times New Roman" w:cs="Times New Roman"/>
          <w:sz w:val="24"/>
          <w:szCs w:val="24"/>
        </w:rPr>
      </w:pPr>
    </w:p>
    <w:p w14:paraId="5601EBEA" w14:textId="64E2F3A3" w:rsidR="00AA047C" w:rsidRDefault="00AA047C" w:rsidP="00080DE4">
      <w:pPr>
        <w:autoSpaceDE w:val="0"/>
        <w:autoSpaceDN w:val="0"/>
        <w:adjustRightInd w:val="0"/>
        <w:spacing w:after="0" w:line="240" w:lineRule="auto"/>
        <w:rPr>
          <w:rFonts w:ascii="Times New Roman" w:hAnsi="Times New Roman" w:cs="Times New Roman"/>
          <w:b/>
          <w:bCs/>
          <w:sz w:val="28"/>
          <w:szCs w:val="28"/>
          <w:u w:val="single"/>
        </w:rPr>
      </w:pPr>
      <w:r w:rsidRPr="00AA047C">
        <w:rPr>
          <w:rFonts w:ascii="Times New Roman" w:hAnsi="Times New Roman" w:cs="Times New Roman"/>
          <w:b/>
          <w:bCs/>
          <w:sz w:val="28"/>
          <w:szCs w:val="28"/>
          <w:u w:val="single"/>
        </w:rPr>
        <w:t>Test Results</w:t>
      </w:r>
    </w:p>
    <w:p w14:paraId="71A9A222" w14:textId="13BDDE1A" w:rsidR="00AA047C" w:rsidRDefault="00AA047C" w:rsidP="00080DE4">
      <w:pPr>
        <w:autoSpaceDE w:val="0"/>
        <w:autoSpaceDN w:val="0"/>
        <w:adjustRightInd w:val="0"/>
        <w:spacing w:after="0" w:line="240" w:lineRule="auto"/>
        <w:rPr>
          <w:rFonts w:ascii="Times New Roman" w:hAnsi="Times New Roman" w:cs="Times New Roman"/>
          <w:b/>
          <w:bCs/>
          <w:sz w:val="28"/>
          <w:szCs w:val="28"/>
          <w:u w:val="single"/>
        </w:rPr>
      </w:pPr>
    </w:p>
    <w:p w14:paraId="0DAF3BD7" w14:textId="3179F857" w:rsidR="004F405C" w:rsidRDefault="00AA047C"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program works perfectly fine under that condition that the user correctly inputs values that are valid when the program prompts them to input a value. </w:t>
      </w:r>
      <w:r w:rsidR="004F405C">
        <w:rPr>
          <w:rFonts w:ascii="Times New Roman" w:hAnsi="Times New Roman" w:cs="Times New Roman"/>
          <w:sz w:val="24"/>
          <w:szCs w:val="24"/>
        </w:rPr>
        <w:t xml:space="preserve">The program begins to break once the user starts to input values that are not in the range of what is requested of them. The only part of my program that properly identifies, catches and scraps invalid number inputs would be the beginning of the program under the “main” label. </w:t>
      </w:r>
      <w:r w:rsidR="00A25887">
        <w:rPr>
          <w:rFonts w:ascii="Times New Roman" w:hAnsi="Times New Roman" w:cs="Times New Roman"/>
          <w:sz w:val="24"/>
          <w:szCs w:val="24"/>
        </w:rPr>
        <w:t>The program will automatically exit if a user were to input any value that was not a number value.</w:t>
      </w:r>
    </w:p>
    <w:p w14:paraId="2F38E7AA" w14:textId="351C383B" w:rsidR="00A25887" w:rsidRDefault="00A25887" w:rsidP="00080DE4">
      <w:pPr>
        <w:autoSpaceDE w:val="0"/>
        <w:autoSpaceDN w:val="0"/>
        <w:adjustRightInd w:val="0"/>
        <w:spacing w:after="0" w:line="240" w:lineRule="auto"/>
        <w:rPr>
          <w:rFonts w:ascii="Times New Roman" w:hAnsi="Times New Roman" w:cs="Times New Roman"/>
          <w:sz w:val="24"/>
          <w:szCs w:val="24"/>
        </w:rPr>
      </w:pPr>
    </w:p>
    <w:p w14:paraId="0D40814F" w14:textId="61FC0ECC" w:rsidR="00B4085B" w:rsidRDefault="00A25887"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 of the 3 sections of my program all do not properly work when number values are inputted that are not within the range of values that were displayed to the users. In the Playing Scales section of my program if the user inputs a number that is not either a #1 or a #2 then the program will not play any sounds back to the user. This is because the way the code is written is that the program will try to jump to either a function that will play a major scale if the input is 1 or a function that will play a minor scale if the input is 2. If a number were to be inputted that was out of that range the program will unfortunately be able to identify which function to jump to so it will inevitably just jump to the end of the section without playing any sounds at all.</w:t>
      </w:r>
    </w:p>
    <w:p w14:paraId="1DD08579" w14:textId="639D32DE" w:rsidR="001B5FB8" w:rsidRDefault="001B5FB8" w:rsidP="00080DE4">
      <w:pPr>
        <w:autoSpaceDE w:val="0"/>
        <w:autoSpaceDN w:val="0"/>
        <w:adjustRightInd w:val="0"/>
        <w:spacing w:after="0" w:line="240" w:lineRule="auto"/>
        <w:rPr>
          <w:rFonts w:ascii="Times New Roman" w:hAnsi="Times New Roman" w:cs="Times New Roman"/>
          <w:sz w:val="24"/>
          <w:szCs w:val="24"/>
        </w:rPr>
      </w:pPr>
    </w:p>
    <w:p w14:paraId="20B56C88" w14:textId="1AF9B108" w:rsidR="004D24C4" w:rsidRDefault="001B5FB8"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Another bug in my program occurs when the user is given the task to select a root note via user input. If the user were to input values that were outside of 0-13, then the program will break as it will try to access index points in my rootNotes array that do not exist. When the user inputs a number greater than the bounds of 13, then the program will continuously play the same MIDI sound repeatedly. When the user inputs a number value that is less that 0 then the program will play a MIDI which pitch sounds on the low end and nowhere near the pitch</w:t>
      </w:r>
      <w:r w:rsidR="004F3AEE">
        <w:rPr>
          <w:rFonts w:ascii="Times New Roman" w:hAnsi="Times New Roman" w:cs="Times New Roman"/>
          <w:sz w:val="24"/>
          <w:szCs w:val="24"/>
        </w:rPr>
        <w:t xml:space="preserve"> values in my rootNotes array. </w:t>
      </w:r>
      <w:r w:rsidR="00046F69">
        <w:rPr>
          <w:rFonts w:ascii="Times New Roman" w:hAnsi="Times New Roman" w:cs="Times New Roman"/>
          <w:sz w:val="24"/>
          <w:szCs w:val="24"/>
        </w:rPr>
        <w:br/>
      </w:r>
      <w:r w:rsidR="00046F69">
        <w:rPr>
          <w:rFonts w:ascii="Times New Roman" w:hAnsi="Times New Roman" w:cs="Times New Roman"/>
          <w:sz w:val="24"/>
          <w:szCs w:val="24"/>
        </w:rPr>
        <w:lastRenderedPageBreak/>
        <w:br/>
        <w:t xml:space="preserve">Lastly, the program will also break in section 3 of my program if the user were to input a number outside of the range when selecting a chords structure. If the user inputs a number that is not in the range from 1 to 5 then the program will break and play the same note </w:t>
      </w:r>
      <w:r w:rsidR="009B3600">
        <w:rPr>
          <w:rFonts w:ascii="Times New Roman" w:hAnsi="Times New Roman" w:cs="Times New Roman"/>
          <w:sz w:val="24"/>
          <w:szCs w:val="24"/>
        </w:rPr>
        <w:t>repeatedly</w:t>
      </w:r>
      <w:r w:rsidR="00046F69">
        <w:rPr>
          <w:rFonts w:ascii="Times New Roman" w:hAnsi="Times New Roman" w:cs="Times New Roman"/>
          <w:sz w:val="24"/>
          <w:szCs w:val="24"/>
        </w:rPr>
        <w:t xml:space="preserve"> until it eventually stops and then jumps to the end of the program. </w:t>
      </w:r>
    </w:p>
    <w:p w14:paraId="5816C6F9" w14:textId="77777777" w:rsidR="004D24C4" w:rsidRDefault="004D24C4">
      <w:pPr>
        <w:rPr>
          <w:rFonts w:ascii="Times New Roman" w:hAnsi="Times New Roman" w:cs="Times New Roman"/>
          <w:sz w:val="24"/>
          <w:szCs w:val="24"/>
        </w:rPr>
      </w:pPr>
      <w:r>
        <w:rPr>
          <w:rFonts w:ascii="Times New Roman" w:hAnsi="Times New Roman" w:cs="Times New Roman"/>
          <w:sz w:val="24"/>
          <w:szCs w:val="24"/>
        </w:rPr>
        <w:br w:type="page"/>
      </w:r>
    </w:p>
    <w:p w14:paraId="4C2CB411" w14:textId="3409E412" w:rsidR="001B5FB8" w:rsidRDefault="004D24C4"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0B142676" w14:textId="272A8433" w:rsidR="004D24C4" w:rsidRDefault="004D24C4" w:rsidP="00080DE4">
      <w:pPr>
        <w:autoSpaceDE w:val="0"/>
        <w:autoSpaceDN w:val="0"/>
        <w:adjustRightInd w:val="0"/>
        <w:spacing w:after="0" w:line="240" w:lineRule="auto"/>
        <w:rPr>
          <w:rFonts w:ascii="Times New Roman" w:hAnsi="Times New Roman" w:cs="Times New Roman"/>
          <w:sz w:val="24"/>
          <w:szCs w:val="24"/>
        </w:rPr>
      </w:pPr>
    </w:p>
    <w:p w14:paraId="251E52E6" w14:textId="585A9A27" w:rsidR="00020B5D" w:rsidRDefault="00020B5D"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(Below are links to YouTube videos which helped me write some of the functions used in my program)</w:t>
      </w:r>
    </w:p>
    <w:p w14:paraId="26D8B95D" w14:textId="634BED8A" w:rsidR="00020B5D" w:rsidRDefault="00020B5D" w:rsidP="00080DE4">
      <w:pPr>
        <w:autoSpaceDE w:val="0"/>
        <w:autoSpaceDN w:val="0"/>
        <w:adjustRightInd w:val="0"/>
        <w:spacing w:after="0" w:line="240" w:lineRule="auto"/>
        <w:rPr>
          <w:rFonts w:ascii="Times New Roman" w:hAnsi="Times New Roman" w:cs="Times New Roman"/>
          <w:sz w:val="24"/>
          <w:szCs w:val="24"/>
        </w:rPr>
      </w:pPr>
    </w:p>
    <w:p w14:paraId="4EA69BDA" w14:textId="7C6780E0" w:rsidR="00080DE4" w:rsidRDefault="00A518F8">
      <w:pPr>
        <w:rPr>
          <w:rFonts w:ascii="Times New Roman" w:hAnsi="Times New Roman" w:cs="Times New Roman"/>
          <w:sz w:val="24"/>
          <w:szCs w:val="24"/>
        </w:rPr>
      </w:pPr>
      <w:r>
        <w:rPr>
          <w:rFonts w:ascii="Times New Roman" w:hAnsi="Times New Roman" w:cs="Times New Roman"/>
          <w:sz w:val="24"/>
          <w:szCs w:val="24"/>
        </w:rPr>
        <w:t>YouTube video that helped me write my getRootNote function</w:t>
      </w:r>
    </w:p>
    <w:p w14:paraId="29C7FF26" w14:textId="43BA9CCD" w:rsidR="00A518F8" w:rsidRDefault="00B23199">
      <w:pPr>
        <w:rPr>
          <w:rFonts w:ascii="Times New Roman" w:hAnsi="Times New Roman" w:cs="Times New Roman"/>
          <w:sz w:val="24"/>
          <w:szCs w:val="24"/>
        </w:rPr>
      </w:pPr>
      <w:hyperlink r:id="rId11" w:history="1">
        <w:r w:rsidR="00A518F8" w:rsidRPr="00C90C0A">
          <w:rPr>
            <w:rStyle w:val="Hyperlink"/>
            <w:rFonts w:ascii="Times New Roman" w:hAnsi="Times New Roman" w:cs="Times New Roman"/>
            <w:sz w:val="24"/>
            <w:szCs w:val="24"/>
          </w:rPr>
          <w:t>https://youtu.be/ls4QpZD2Cow</w:t>
        </w:r>
      </w:hyperlink>
    </w:p>
    <w:p w14:paraId="62FE9C9B" w14:textId="691E352B" w:rsidR="00A518F8" w:rsidRDefault="00A518F8">
      <w:pPr>
        <w:rPr>
          <w:rFonts w:ascii="Times New Roman" w:hAnsi="Times New Roman" w:cs="Times New Roman"/>
          <w:sz w:val="24"/>
          <w:szCs w:val="24"/>
        </w:rPr>
      </w:pPr>
    </w:p>
    <w:p w14:paraId="46EAA483" w14:textId="4414E7F0" w:rsidR="00A518F8" w:rsidRDefault="00A518F8">
      <w:pPr>
        <w:rPr>
          <w:rFonts w:ascii="Times New Roman" w:hAnsi="Times New Roman" w:cs="Times New Roman"/>
          <w:sz w:val="24"/>
          <w:szCs w:val="24"/>
        </w:rPr>
      </w:pPr>
      <w:r>
        <w:rPr>
          <w:rFonts w:ascii="Times New Roman" w:hAnsi="Times New Roman" w:cs="Times New Roman"/>
          <w:sz w:val="24"/>
          <w:szCs w:val="24"/>
        </w:rPr>
        <w:t>YouTube video that helped me write my generateRandomNumber function</w:t>
      </w:r>
    </w:p>
    <w:p w14:paraId="3997A07C" w14:textId="104DB2AC" w:rsidR="00A518F8" w:rsidRDefault="00B23199">
      <w:pPr>
        <w:rPr>
          <w:rFonts w:ascii="Times New Roman" w:hAnsi="Times New Roman" w:cs="Times New Roman"/>
          <w:sz w:val="24"/>
          <w:szCs w:val="24"/>
        </w:rPr>
      </w:pPr>
      <w:hyperlink r:id="rId12" w:history="1">
        <w:r w:rsidR="00A518F8" w:rsidRPr="00C90C0A">
          <w:rPr>
            <w:rStyle w:val="Hyperlink"/>
            <w:rFonts w:ascii="Times New Roman" w:hAnsi="Times New Roman" w:cs="Times New Roman"/>
            <w:sz w:val="24"/>
            <w:szCs w:val="24"/>
          </w:rPr>
          <w:t>https://youtu.be/s6snbrJ3Exk</w:t>
        </w:r>
      </w:hyperlink>
    </w:p>
    <w:p w14:paraId="35012DDE" w14:textId="62C50B09" w:rsidR="00A518F8" w:rsidRDefault="00A518F8">
      <w:pPr>
        <w:rPr>
          <w:rFonts w:ascii="Times New Roman" w:hAnsi="Times New Roman" w:cs="Times New Roman"/>
          <w:sz w:val="24"/>
          <w:szCs w:val="24"/>
        </w:rPr>
      </w:pPr>
    </w:p>
    <w:p w14:paraId="3C453D0C" w14:textId="0FF758A4" w:rsidR="00C3340D" w:rsidRPr="00C3340D" w:rsidRDefault="00C3340D">
      <w:pPr>
        <w:rPr>
          <w:rFonts w:ascii="Times New Roman" w:hAnsi="Times New Roman" w:cs="Times New Roman"/>
          <w:b/>
          <w:bCs/>
          <w:sz w:val="24"/>
          <w:szCs w:val="24"/>
        </w:rPr>
      </w:pPr>
      <w:r>
        <w:rPr>
          <w:rFonts w:ascii="Times New Roman" w:hAnsi="Times New Roman" w:cs="Times New Roman"/>
          <w:b/>
          <w:bCs/>
          <w:sz w:val="24"/>
          <w:szCs w:val="24"/>
        </w:rPr>
        <w:t>Development T</w:t>
      </w:r>
      <w:r w:rsidR="00EA1852">
        <w:rPr>
          <w:rFonts w:ascii="Times New Roman" w:hAnsi="Times New Roman" w:cs="Times New Roman"/>
          <w:b/>
          <w:bCs/>
          <w:sz w:val="24"/>
          <w:szCs w:val="24"/>
        </w:rPr>
        <w:t>ools</w:t>
      </w:r>
    </w:p>
    <w:p w14:paraId="2821884C" w14:textId="39E688CD" w:rsidR="00A518F8" w:rsidRDefault="00A518F8">
      <w:pPr>
        <w:rPr>
          <w:rFonts w:ascii="Times New Roman" w:hAnsi="Times New Roman" w:cs="Times New Roman"/>
          <w:sz w:val="24"/>
          <w:szCs w:val="24"/>
        </w:rPr>
      </w:pPr>
      <w:r>
        <w:rPr>
          <w:rFonts w:ascii="Times New Roman" w:hAnsi="Times New Roman" w:cs="Times New Roman"/>
          <w:sz w:val="24"/>
          <w:szCs w:val="24"/>
        </w:rPr>
        <w:t>In addition to the references above, here is a webpage on a MIDI program where I found the version of MARS++ that I used for my program</w:t>
      </w:r>
    </w:p>
    <w:p w14:paraId="5C1AEC39" w14:textId="3CE52AFB" w:rsidR="00A518F8" w:rsidRDefault="00B23199">
      <w:pPr>
        <w:rPr>
          <w:rStyle w:val="Hyperlink"/>
          <w:rFonts w:ascii="Times New Roman" w:hAnsi="Times New Roman" w:cs="Times New Roman"/>
          <w:sz w:val="24"/>
          <w:szCs w:val="24"/>
        </w:rPr>
      </w:pPr>
      <w:hyperlink r:id="rId13" w:history="1">
        <w:r w:rsidR="00A518F8" w:rsidRPr="00C90C0A">
          <w:rPr>
            <w:rStyle w:val="Hyperlink"/>
            <w:rFonts w:ascii="Times New Roman" w:hAnsi="Times New Roman" w:cs="Times New Roman"/>
            <w:sz w:val="24"/>
            <w:szCs w:val="24"/>
          </w:rPr>
          <w:t>https://karnbianco.co.uk/portfolio/mips-assembly-music-sequencer/</w:t>
        </w:r>
      </w:hyperlink>
    </w:p>
    <w:p w14:paraId="15EE50ED" w14:textId="7B951016" w:rsidR="00C3340D" w:rsidRDefault="00C3340D">
      <w:pPr>
        <w:rPr>
          <w:rStyle w:val="Hyperlink"/>
          <w:rFonts w:ascii="Times New Roman" w:hAnsi="Times New Roman" w:cs="Times New Roman"/>
          <w:sz w:val="24"/>
          <w:szCs w:val="24"/>
        </w:rPr>
      </w:pPr>
    </w:p>
    <w:p w14:paraId="7C4E4BF6" w14:textId="2F4F448B" w:rsidR="00C3340D" w:rsidRDefault="00EA1852">
      <w:pPr>
        <w:rPr>
          <w:rFonts w:ascii="Times New Roman" w:hAnsi="Times New Roman" w:cs="Times New Roman"/>
          <w:b/>
          <w:bCs/>
          <w:sz w:val="28"/>
          <w:szCs w:val="28"/>
          <w:u w:val="single"/>
        </w:rPr>
      </w:pPr>
      <w:r>
        <w:rPr>
          <w:rFonts w:ascii="Times New Roman" w:hAnsi="Times New Roman" w:cs="Times New Roman"/>
          <w:b/>
          <w:bCs/>
          <w:sz w:val="28"/>
          <w:szCs w:val="28"/>
          <w:u w:val="single"/>
        </w:rPr>
        <w:t>Tests Ran</w:t>
      </w:r>
    </w:p>
    <w:p w14:paraId="066E3816" w14:textId="76D415D2" w:rsidR="00EA1852" w:rsidRPr="00EA1852" w:rsidRDefault="00EA1852">
      <w:pPr>
        <w:rPr>
          <w:rFonts w:ascii="Times New Roman" w:hAnsi="Times New Roman" w:cs="Times New Roman"/>
          <w:sz w:val="24"/>
          <w:szCs w:val="24"/>
        </w:rPr>
      </w:pPr>
      <w:r>
        <w:rPr>
          <w:rFonts w:ascii="Times New Roman" w:hAnsi="Times New Roman" w:cs="Times New Roman"/>
          <w:sz w:val="24"/>
          <w:szCs w:val="24"/>
        </w:rPr>
        <w:t xml:space="preserve">The way I tested my program to make sure it was working as intended was mainly by trying inputs in the range and inputs outside of the range. I first made sure that every input in the range </w:t>
      </w:r>
      <w:r w:rsidR="00551D08">
        <w:rPr>
          <w:rFonts w:ascii="Times New Roman" w:hAnsi="Times New Roman" w:cs="Times New Roman"/>
          <w:sz w:val="24"/>
          <w:szCs w:val="24"/>
        </w:rPr>
        <w:t>of inputs that would be requested by the program would work properly. I tested this by repeatedly putting different inputs within the range of my program and I fortunately did not run into any problems. Problems started to arise when I began to run input tests with values outside of the range of the requested inputs. More detail about to results of these tests can be found under the “Test Results” section of this documentation. In summary when testing inputs that were outside of the number range the program would often break or not output MIDI sounds as intended. The last types of inputs I tested were non-number inputs in which in every case where the program requested an input, if a non-number input was entered the program would break and automatically exit.</w:t>
      </w:r>
    </w:p>
    <w:p w14:paraId="4CC7E237" w14:textId="77777777" w:rsidR="00EA1852" w:rsidRPr="00EA1852" w:rsidRDefault="00EA1852">
      <w:pPr>
        <w:rPr>
          <w:rFonts w:ascii="Times New Roman" w:hAnsi="Times New Roman" w:cs="Times New Roman"/>
          <w:sz w:val="24"/>
          <w:szCs w:val="24"/>
        </w:rPr>
      </w:pPr>
    </w:p>
    <w:p w14:paraId="396F4EA8" w14:textId="2E8C6E88" w:rsidR="00A518F8" w:rsidRDefault="00A518F8">
      <w:pPr>
        <w:rPr>
          <w:rFonts w:ascii="Times New Roman" w:hAnsi="Times New Roman" w:cs="Times New Roman"/>
          <w:sz w:val="24"/>
          <w:szCs w:val="24"/>
        </w:rPr>
      </w:pPr>
    </w:p>
    <w:p w14:paraId="5C791093" w14:textId="77777777" w:rsidR="00A518F8" w:rsidRDefault="00A518F8">
      <w:pPr>
        <w:rPr>
          <w:rFonts w:ascii="Times New Roman" w:hAnsi="Times New Roman" w:cs="Times New Roman"/>
          <w:sz w:val="24"/>
          <w:szCs w:val="24"/>
        </w:rPr>
      </w:pPr>
    </w:p>
    <w:p w14:paraId="1257F98A"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17C2A1ED"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20CACC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r w:rsidRPr="00080DE4">
        <w:rPr>
          <w:rFonts w:ascii="Times New Roman" w:hAnsi="Times New Roman" w:cs="Times New Roman"/>
          <w:sz w:val="24"/>
          <w:szCs w:val="24"/>
        </w:rPr>
        <w:tab/>
      </w:r>
      <w:r w:rsidRPr="00080DE4">
        <w:rPr>
          <w:rFonts w:ascii="Times New Roman" w:hAnsi="Times New Roman" w:cs="Times New Roman"/>
          <w:sz w:val="24"/>
          <w:szCs w:val="24"/>
        </w:rPr>
        <w:tab/>
      </w:r>
    </w:p>
    <w:p w14:paraId="098B0C17"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65B7BC3"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EA7C486"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352B3CF8" w14:textId="430FDC6D" w:rsidR="00080DE4" w:rsidRDefault="003B3BDA"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Demonstration</w:t>
      </w:r>
    </w:p>
    <w:p w14:paraId="38EA26C3" w14:textId="32FB9920" w:rsidR="003B3BDA" w:rsidRDefault="003B3BDA" w:rsidP="00080DE4">
      <w:pPr>
        <w:autoSpaceDE w:val="0"/>
        <w:autoSpaceDN w:val="0"/>
        <w:adjustRightInd w:val="0"/>
        <w:spacing w:after="0" w:line="240" w:lineRule="auto"/>
        <w:rPr>
          <w:rFonts w:ascii="Times New Roman" w:hAnsi="Times New Roman" w:cs="Times New Roman"/>
          <w:b/>
          <w:bCs/>
          <w:sz w:val="28"/>
          <w:szCs w:val="28"/>
          <w:u w:val="single"/>
        </w:rPr>
      </w:pPr>
    </w:p>
    <w:p w14:paraId="792E2D59" w14:textId="0F79C3DD" w:rsidR="003B3BDA" w:rsidRDefault="003B3BDA"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link is to a YouTube video demonstrating my program with various working inputs</w:t>
      </w:r>
    </w:p>
    <w:p w14:paraId="4D5B9CC6" w14:textId="4E9A2734" w:rsidR="003B3BDA" w:rsidRDefault="003B3BDA" w:rsidP="00080DE4">
      <w:pPr>
        <w:autoSpaceDE w:val="0"/>
        <w:autoSpaceDN w:val="0"/>
        <w:adjustRightInd w:val="0"/>
        <w:spacing w:after="0" w:line="240" w:lineRule="auto"/>
        <w:rPr>
          <w:rFonts w:ascii="Times New Roman" w:hAnsi="Times New Roman" w:cs="Times New Roman"/>
          <w:sz w:val="24"/>
          <w:szCs w:val="24"/>
        </w:rPr>
      </w:pPr>
    </w:p>
    <w:p w14:paraId="0F9954CC" w14:textId="16F41F8F" w:rsidR="003B3BDA" w:rsidRDefault="00B23199" w:rsidP="00080DE4">
      <w:pPr>
        <w:autoSpaceDE w:val="0"/>
        <w:autoSpaceDN w:val="0"/>
        <w:adjustRightInd w:val="0"/>
        <w:spacing w:after="0" w:line="240" w:lineRule="auto"/>
        <w:rPr>
          <w:rFonts w:ascii="Times New Roman" w:hAnsi="Times New Roman" w:cs="Times New Roman"/>
          <w:sz w:val="24"/>
          <w:szCs w:val="24"/>
        </w:rPr>
      </w:pPr>
      <w:hyperlink r:id="rId14" w:history="1">
        <w:r w:rsidR="00FD2D31" w:rsidRPr="00115999">
          <w:rPr>
            <w:rStyle w:val="Hyperlink"/>
            <w:rFonts w:ascii="Times New Roman" w:hAnsi="Times New Roman" w:cs="Times New Roman"/>
            <w:sz w:val="24"/>
            <w:szCs w:val="24"/>
          </w:rPr>
          <w:t>https://youtu.be/1BohukF8JmQ.com</w:t>
        </w:r>
      </w:hyperlink>
    </w:p>
    <w:p w14:paraId="2E6B7ECD" w14:textId="6CEC4DBF" w:rsidR="00FD2D31" w:rsidRDefault="00FD2D31" w:rsidP="00080DE4">
      <w:pPr>
        <w:autoSpaceDE w:val="0"/>
        <w:autoSpaceDN w:val="0"/>
        <w:adjustRightInd w:val="0"/>
        <w:spacing w:after="0" w:line="240" w:lineRule="auto"/>
        <w:rPr>
          <w:rFonts w:ascii="Times New Roman" w:hAnsi="Times New Roman" w:cs="Times New Roman"/>
          <w:sz w:val="24"/>
          <w:szCs w:val="24"/>
        </w:rPr>
      </w:pPr>
    </w:p>
    <w:p w14:paraId="406F78F8" w14:textId="658EBD97" w:rsidR="00FD2D31" w:rsidRDefault="00FD2D31"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00C46E9" w14:textId="74FFA791" w:rsidR="00FD2D31" w:rsidRDefault="00FD2D31" w:rsidP="00080DE4">
      <w:pPr>
        <w:autoSpaceDE w:val="0"/>
        <w:autoSpaceDN w:val="0"/>
        <w:adjustRightInd w:val="0"/>
        <w:spacing w:after="0" w:line="240" w:lineRule="auto"/>
        <w:rPr>
          <w:rFonts w:ascii="Times New Roman" w:hAnsi="Times New Roman" w:cs="Times New Roman"/>
          <w:b/>
          <w:bCs/>
          <w:sz w:val="28"/>
          <w:szCs w:val="28"/>
          <w:u w:val="single"/>
        </w:rPr>
      </w:pPr>
    </w:p>
    <w:p w14:paraId="46885C64" w14:textId="5835FDBA" w:rsidR="00FD2D31" w:rsidRDefault="00FD2D31" w:rsidP="00080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If I had more time to work on my project, I would try to smooth out the various inputs bugs that I discussed earlier in the “Test Results” and “Tests Ran” section. I probably would done something like how I coded the main section of my program to properly identify and discard numbers that are outside of the number range. As far as discarding non-number inputs, I probably would need to spend more time learning about what tools MARS provides me to deal with situations like that. </w:t>
      </w:r>
    </w:p>
    <w:p w14:paraId="57ADC623" w14:textId="56D4D94E" w:rsidR="00FD2D31" w:rsidRPr="006318BB" w:rsidRDefault="00FD2D31" w:rsidP="00080DE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sz w:val="24"/>
          <w:szCs w:val="24"/>
        </w:rPr>
        <w:br/>
        <w:t xml:space="preserve">Overall, I learned a lot about the nature of assembly programming. </w:t>
      </w:r>
      <w:r w:rsidR="006318BB">
        <w:rPr>
          <w:rFonts w:ascii="Times New Roman" w:hAnsi="Times New Roman" w:cs="Times New Roman"/>
          <w:sz w:val="24"/>
          <w:szCs w:val="24"/>
        </w:rPr>
        <w:t>This project made me appreciate the tools that I have access to when coding in higher level languages such as C/C++. This program also gave me insight into how lower-level languages real reflect more closely what is going on at a machine or CPU level. When I started this class, I was very lost in the way that Assembly programs were written and the concepts of registers. Going through and finishing this project really made my understanding of assembly solid.</w:t>
      </w:r>
      <w:r w:rsidR="006318BB">
        <w:rPr>
          <w:rFonts w:ascii="Times New Roman" w:hAnsi="Times New Roman" w:cs="Times New Roman"/>
          <w:sz w:val="24"/>
          <w:szCs w:val="24"/>
        </w:rPr>
        <w:br/>
      </w:r>
    </w:p>
    <w:p w14:paraId="5681DBB4" w14:textId="77777777" w:rsidR="00080DE4" w:rsidRPr="00080DE4" w:rsidRDefault="00080DE4" w:rsidP="00080DE4">
      <w:pPr>
        <w:autoSpaceDE w:val="0"/>
        <w:autoSpaceDN w:val="0"/>
        <w:adjustRightInd w:val="0"/>
        <w:spacing w:after="0" w:line="240" w:lineRule="auto"/>
        <w:rPr>
          <w:rFonts w:ascii="Times New Roman" w:hAnsi="Times New Roman" w:cs="Times New Roman"/>
          <w:sz w:val="24"/>
          <w:szCs w:val="24"/>
        </w:rPr>
      </w:pPr>
    </w:p>
    <w:p w14:paraId="657182A5" w14:textId="62E8910E" w:rsidR="00080DE4" w:rsidRDefault="006318BB" w:rsidP="005B07C4">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Hours</w:t>
      </w:r>
    </w:p>
    <w:p w14:paraId="0F11B19D" w14:textId="5D8B058B" w:rsidR="006318BB" w:rsidRDefault="006318BB" w:rsidP="005B07C4">
      <w:pPr>
        <w:autoSpaceDE w:val="0"/>
        <w:autoSpaceDN w:val="0"/>
        <w:adjustRightInd w:val="0"/>
        <w:spacing w:after="0" w:line="240" w:lineRule="auto"/>
        <w:rPr>
          <w:rFonts w:ascii="Times New Roman" w:hAnsi="Times New Roman" w:cs="Times New Roman"/>
          <w:sz w:val="24"/>
          <w:szCs w:val="24"/>
        </w:rPr>
      </w:pPr>
    </w:p>
    <w:p w14:paraId="39608C4C" w14:textId="567DE317" w:rsidR="006318BB" w:rsidRPr="006318BB" w:rsidRDefault="00343003"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approximately spent 30 hours programming my project.</w:t>
      </w:r>
    </w:p>
    <w:sectPr w:rsidR="006318BB" w:rsidRPr="006318BB" w:rsidSect="0012120C">
      <w:headerReference w:type="default" r:id="rId15"/>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00A6" w14:textId="77777777" w:rsidR="00B23199" w:rsidRDefault="00B23199" w:rsidP="00BB636F">
      <w:pPr>
        <w:spacing w:after="0" w:line="240" w:lineRule="auto"/>
      </w:pPr>
      <w:r>
        <w:separator/>
      </w:r>
    </w:p>
  </w:endnote>
  <w:endnote w:type="continuationSeparator" w:id="0">
    <w:p w14:paraId="79DF5AD2" w14:textId="77777777" w:rsidR="00B23199" w:rsidRDefault="00B23199"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0227" w14:textId="77777777" w:rsidR="00B23199" w:rsidRDefault="00B23199" w:rsidP="00BB636F">
      <w:pPr>
        <w:spacing w:after="0" w:line="240" w:lineRule="auto"/>
      </w:pPr>
      <w:r>
        <w:separator/>
      </w:r>
    </w:p>
  </w:footnote>
  <w:footnote w:type="continuationSeparator" w:id="0">
    <w:p w14:paraId="239A939B" w14:textId="77777777" w:rsidR="00B23199" w:rsidRDefault="00B23199"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318738"/>
      <w:docPartObj>
        <w:docPartGallery w:val="Page Numbers (Top of Page)"/>
        <w:docPartUnique/>
      </w:docPartObj>
    </w:sdtPr>
    <w:sdtEndPr>
      <w:rPr>
        <w:noProof/>
      </w:rPr>
    </w:sdtEndPr>
    <w:sdtContent>
      <w:p w14:paraId="3A2BE1EB" w14:textId="38DCB92B" w:rsidR="00E558E7" w:rsidRDefault="00E558E7" w:rsidP="00E558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D4D6E7" w14:textId="77777777" w:rsidR="00EA1852" w:rsidRDefault="00EA1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734E0"/>
    <w:multiLevelType w:val="hybridMultilevel"/>
    <w:tmpl w:val="7A6630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EE21204">
      <w:start w:val="1"/>
      <w:numFmt w:val="decimal"/>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6B"/>
    <w:rsid w:val="00007B3F"/>
    <w:rsid w:val="00012EFC"/>
    <w:rsid w:val="00020B5D"/>
    <w:rsid w:val="000319F0"/>
    <w:rsid w:val="00046F69"/>
    <w:rsid w:val="00080DE4"/>
    <w:rsid w:val="0008190F"/>
    <w:rsid w:val="000B31DB"/>
    <w:rsid w:val="00105B35"/>
    <w:rsid w:val="0012120C"/>
    <w:rsid w:val="001444E0"/>
    <w:rsid w:val="001857E8"/>
    <w:rsid w:val="001B5FB8"/>
    <w:rsid w:val="001C082C"/>
    <w:rsid w:val="001C58B6"/>
    <w:rsid w:val="001C691E"/>
    <w:rsid w:val="001D28CC"/>
    <w:rsid w:val="001D5342"/>
    <w:rsid w:val="001F68B5"/>
    <w:rsid w:val="00252432"/>
    <w:rsid w:val="002F1404"/>
    <w:rsid w:val="003107EA"/>
    <w:rsid w:val="00343003"/>
    <w:rsid w:val="003B1218"/>
    <w:rsid w:val="003B3BDA"/>
    <w:rsid w:val="003C5854"/>
    <w:rsid w:val="00426C5A"/>
    <w:rsid w:val="00444ED0"/>
    <w:rsid w:val="00466E5A"/>
    <w:rsid w:val="004D24C4"/>
    <w:rsid w:val="004D531E"/>
    <w:rsid w:val="004E2641"/>
    <w:rsid w:val="004F2556"/>
    <w:rsid w:val="004F3AEE"/>
    <w:rsid w:val="004F405C"/>
    <w:rsid w:val="0055153A"/>
    <w:rsid w:val="00551D08"/>
    <w:rsid w:val="00586BAE"/>
    <w:rsid w:val="00591D92"/>
    <w:rsid w:val="005A2051"/>
    <w:rsid w:val="005B07C4"/>
    <w:rsid w:val="006225C6"/>
    <w:rsid w:val="006318BB"/>
    <w:rsid w:val="00644992"/>
    <w:rsid w:val="006C5024"/>
    <w:rsid w:val="006E1382"/>
    <w:rsid w:val="00716E24"/>
    <w:rsid w:val="0073561D"/>
    <w:rsid w:val="007471F9"/>
    <w:rsid w:val="007A0FB4"/>
    <w:rsid w:val="007E30AF"/>
    <w:rsid w:val="007F46EA"/>
    <w:rsid w:val="00865C1D"/>
    <w:rsid w:val="00907B82"/>
    <w:rsid w:val="009142D3"/>
    <w:rsid w:val="0094563E"/>
    <w:rsid w:val="009764CC"/>
    <w:rsid w:val="009B3600"/>
    <w:rsid w:val="009E1053"/>
    <w:rsid w:val="009E5507"/>
    <w:rsid w:val="00A25887"/>
    <w:rsid w:val="00A25A1A"/>
    <w:rsid w:val="00A4753E"/>
    <w:rsid w:val="00A518F8"/>
    <w:rsid w:val="00A5553A"/>
    <w:rsid w:val="00AA047C"/>
    <w:rsid w:val="00AB5D9B"/>
    <w:rsid w:val="00AC5668"/>
    <w:rsid w:val="00AD1493"/>
    <w:rsid w:val="00B23199"/>
    <w:rsid w:val="00B4085B"/>
    <w:rsid w:val="00B47836"/>
    <w:rsid w:val="00B71B21"/>
    <w:rsid w:val="00B7257E"/>
    <w:rsid w:val="00BB3EDB"/>
    <w:rsid w:val="00BB636F"/>
    <w:rsid w:val="00BC3E6F"/>
    <w:rsid w:val="00BC4ED9"/>
    <w:rsid w:val="00BD50E9"/>
    <w:rsid w:val="00C12D23"/>
    <w:rsid w:val="00C3340D"/>
    <w:rsid w:val="00C87D77"/>
    <w:rsid w:val="00CE176C"/>
    <w:rsid w:val="00D1686B"/>
    <w:rsid w:val="00E44702"/>
    <w:rsid w:val="00E558E7"/>
    <w:rsid w:val="00E57659"/>
    <w:rsid w:val="00E9680C"/>
    <w:rsid w:val="00EA1852"/>
    <w:rsid w:val="00EE5251"/>
    <w:rsid w:val="00EF6796"/>
    <w:rsid w:val="00F33925"/>
    <w:rsid w:val="00F62575"/>
    <w:rsid w:val="00FD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235E"/>
  <w15:chartTrackingRefBased/>
  <w15:docId w15:val="{720F3194-114B-4804-B6F6-BB45B757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 w:type="character" w:styleId="UnresolvedMention">
    <w:name w:val="Unresolved Mention"/>
    <w:basedOn w:val="DefaultParagraphFont"/>
    <w:uiPriority w:val="99"/>
    <w:semiHidden/>
    <w:unhideWhenUsed/>
    <w:rsid w:val="00A518F8"/>
    <w:rPr>
      <w:color w:val="605E5C"/>
      <w:shd w:val="clear" w:color="auto" w:fill="E1DFDD"/>
    </w:rPr>
  </w:style>
  <w:style w:type="character" w:styleId="FollowedHyperlink">
    <w:name w:val="FollowedHyperlink"/>
    <w:basedOn w:val="DefaultParagraphFont"/>
    <w:uiPriority w:val="99"/>
    <w:semiHidden/>
    <w:unhideWhenUsed/>
    <w:rsid w:val="00FD2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arnbianco.co.uk/portfolio/mips-assembly-music-sequenc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s6snbrJ3Ex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ls4QpZD2Cow"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go.sdsu.edu/student_affairs/srr/cheating-plagiarism.aspx" TargetMode="Externa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hyperlink" Target="https://youtu.be/1BohukF8Jm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oga\Downloads\Lab%20Assignment_Template%2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2F7BE4396F46EEB3D93749AF40EC6F"/>
        <w:category>
          <w:name w:val="General"/>
          <w:gallery w:val="placeholder"/>
        </w:category>
        <w:types>
          <w:type w:val="bbPlcHdr"/>
        </w:types>
        <w:behaviors>
          <w:behavior w:val="content"/>
        </w:behaviors>
        <w:guid w:val="{4C02C748-6182-4DDD-8D00-FEF70ECA1A4A}"/>
      </w:docPartPr>
      <w:docPartBody>
        <w:p w:rsidR="00350A92" w:rsidRDefault="002C7F55">
          <w:pPr>
            <w:pStyle w:val="AC2F7BE4396F46EEB3D93749AF40EC6F"/>
          </w:pPr>
          <w:r w:rsidRPr="000E056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55"/>
    <w:rsid w:val="0014046F"/>
    <w:rsid w:val="002C7F55"/>
    <w:rsid w:val="00350A92"/>
    <w:rsid w:val="009B6433"/>
    <w:rsid w:val="00CE6293"/>
    <w:rsid w:val="00FF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2F7BE4396F46EEB3D93749AF40EC6F">
    <w:name w:val="AC2F7BE4396F46EEB3D93749AF40E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42BB-F56D-4CD0-92F8-19FDC28E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Assignment_Template (6).dotx</Template>
  <TotalTime>769</TotalTime>
  <Pages>41</Pages>
  <Words>6869</Words>
  <Characters>39158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[Project Final Report]</vt:lpstr>
    </vt:vector>
  </TitlesOfParts>
  <Company>CompE-271</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[COMPE 271]</dc:subject>
  <dc:creator>Rylan Bumbasi</dc:creator>
  <cp:keywords/>
  <dc:description/>
  <cp:lastModifiedBy>Rylan Bumbasi</cp:lastModifiedBy>
  <cp:revision>24</cp:revision>
  <dcterms:created xsi:type="dcterms:W3CDTF">2021-04-26T17:43:00Z</dcterms:created>
  <dcterms:modified xsi:type="dcterms:W3CDTF">2021-09-29T06:52:00Z</dcterms:modified>
</cp:coreProperties>
</file>